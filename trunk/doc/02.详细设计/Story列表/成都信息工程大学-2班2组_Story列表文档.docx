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37"/>
        <w:gridCol w:w="4238"/>
      </w:tblGrid>
      <w:tr w:rsidR="003B73F1" w:rsidRPr="00CF5DE5" w14:paraId="017419E3" w14:textId="77777777" w:rsidTr="003A19B8">
        <w:trPr>
          <w:cantSplit/>
          <w:trHeight w:val="508"/>
        </w:trPr>
        <w:tc>
          <w:tcPr>
            <w:tcW w:w="2439" w:type="pct"/>
          </w:tcPr>
          <w:p w14:paraId="7C0D55C8" w14:textId="77777777" w:rsidR="003B73F1" w:rsidRPr="00CF5DE5" w:rsidRDefault="0065325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32D9816E" wp14:editId="5D4728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C21E8" id="AutoShape 376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3B73F1" w:rsidRPr="00CF5DE5"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26A0CA0D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3B73F1" w:rsidRPr="00CF5DE5" w14:paraId="343C37EA" w14:textId="77777777" w:rsidTr="003A19B8">
        <w:trPr>
          <w:cantSplit/>
          <w:trHeight w:val="508"/>
        </w:trPr>
        <w:tc>
          <w:tcPr>
            <w:tcW w:w="2439" w:type="pct"/>
          </w:tcPr>
          <w:p w14:paraId="5E11BFAD" w14:textId="59F4610F" w:rsidR="003B73F1" w:rsidRPr="00CF5DE5" w:rsidRDefault="00EA4E69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鸿蒙云盘</w:t>
            </w:r>
          </w:p>
        </w:tc>
        <w:tc>
          <w:tcPr>
            <w:tcW w:w="2561" w:type="pct"/>
          </w:tcPr>
          <w:p w14:paraId="69F3421D" w14:textId="77777777" w:rsidR="003B73F1" w:rsidRPr="00CF5DE5" w:rsidRDefault="008224E2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3B73F1" w:rsidRPr="00CF5DE5" w14:paraId="6D0D58B3" w14:textId="77777777" w:rsidTr="003A19B8">
        <w:trPr>
          <w:cantSplit/>
          <w:trHeight w:val="508"/>
        </w:trPr>
        <w:tc>
          <w:tcPr>
            <w:tcW w:w="2439" w:type="pct"/>
          </w:tcPr>
          <w:p w14:paraId="0539DCA2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17D1F76A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 xml:space="preserve">Total pages 共 </w:t>
            </w:r>
            <w:r w:rsidR="00A54892" w:rsidRPr="00CF5DE5">
              <w:rPr>
                <w:rFonts w:ascii="微软雅黑" w:eastAsia="微软雅黑" w:hAnsi="微软雅黑" w:hint="eastAsia"/>
              </w:rPr>
              <w:t>6</w:t>
            </w:r>
            <w:r w:rsidRPr="00CF5DE5">
              <w:rPr>
                <w:rFonts w:ascii="微软雅黑" w:eastAsia="微软雅黑" w:hAnsi="微软雅黑"/>
              </w:rPr>
              <w:t>页</w:t>
            </w:r>
          </w:p>
        </w:tc>
      </w:tr>
      <w:tr w:rsidR="003B73F1" w:rsidRPr="00CF5DE5" w14:paraId="421FD547" w14:textId="77777777" w:rsidTr="003A19B8">
        <w:trPr>
          <w:cantSplit/>
          <w:trHeight w:val="196"/>
        </w:trPr>
        <w:tc>
          <w:tcPr>
            <w:tcW w:w="2439" w:type="pct"/>
          </w:tcPr>
          <w:p w14:paraId="3410B7E6" w14:textId="7D6E9FCB" w:rsidR="003B73F1" w:rsidRPr="00CF5DE5" w:rsidRDefault="00EA4E69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2561" w:type="pct"/>
            <w:vMerge/>
          </w:tcPr>
          <w:p w14:paraId="006BC98D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A45E154" w14:textId="77777777" w:rsidR="00897E39" w:rsidRDefault="00897E39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14:paraId="45E24555" w14:textId="77777777" w:rsidR="00297790" w:rsidRPr="003A19B8" w:rsidRDefault="00653251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 w:rsidRPr="003A19B8"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DF66559" wp14:editId="409AC5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C14C1" id="DtsShapeName" o:spid="_x0000_s1026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</w:p>
    <w:p w14:paraId="148AA459" w14:textId="770750A9" w:rsidR="008E6B37" w:rsidRPr="00897E39" w:rsidRDefault="00B54F74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>
        <w:rPr>
          <w:rFonts w:ascii="微软雅黑" w:eastAsia="微软雅黑" w:hAnsi="微软雅黑" w:cs="黑体"/>
          <w:b/>
          <w:sz w:val="44"/>
          <w:szCs w:val="44"/>
        </w:rPr>
        <w:t>Story</w:t>
      </w:r>
      <w:r>
        <w:rPr>
          <w:rFonts w:ascii="微软雅黑" w:eastAsia="微软雅黑" w:hAnsi="微软雅黑" w:cs="黑体" w:hint="eastAsia"/>
          <w:b/>
          <w:sz w:val="44"/>
          <w:szCs w:val="44"/>
        </w:rPr>
        <w:t>列表</w:t>
      </w:r>
      <w:r w:rsidR="003B73F1" w:rsidRPr="00897E39">
        <w:rPr>
          <w:rFonts w:ascii="微软雅黑" w:eastAsia="微软雅黑" w:hAnsi="微软雅黑" w:cs="黑体" w:hint="eastAsia"/>
          <w:b/>
          <w:sz w:val="44"/>
          <w:szCs w:val="44"/>
        </w:rPr>
        <w:t>文档</w:t>
      </w:r>
    </w:p>
    <w:p w14:paraId="25CFB556" w14:textId="77777777" w:rsidR="003A19B8" w:rsidRDefault="003A19B8" w:rsidP="003A19B8">
      <w:pPr>
        <w:pStyle w:val="a7"/>
        <w:jc w:val="center"/>
        <w:rPr>
          <w:rFonts w:ascii="黑体" w:eastAsia="黑体" w:cs="黑体"/>
          <w:sz w:val="42"/>
          <w:szCs w:val="42"/>
        </w:rPr>
      </w:pPr>
    </w:p>
    <w:p w14:paraId="2C6C7744" w14:textId="77777777" w:rsidR="00897E39" w:rsidRPr="00897E39" w:rsidRDefault="00897E39" w:rsidP="00897E39"/>
    <w:p w14:paraId="58282911" w14:textId="77777777" w:rsidR="00897E39" w:rsidRDefault="00897E39" w:rsidP="00897E39"/>
    <w:p w14:paraId="17BC6851" w14:textId="77777777" w:rsidR="00897E39" w:rsidRPr="00897E39" w:rsidRDefault="00897E39" w:rsidP="00897E39"/>
    <w:p w14:paraId="31FA978F" w14:textId="77777777" w:rsidR="00297790" w:rsidRPr="003A19B8" w:rsidRDefault="00297790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897E39" w14:paraId="0E3861CB" w14:textId="77777777" w:rsidTr="00ED3EDC">
        <w:trPr>
          <w:trHeight w:val="306"/>
        </w:trPr>
        <w:tc>
          <w:tcPr>
            <w:tcW w:w="1555" w:type="dxa"/>
            <w:vAlign w:val="bottom"/>
          </w:tcPr>
          <w:p w14:paraId="75952243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755051F5" w14:textId="292BB034" w:rsidR="00897E39" w:rsidRPr="0086372F" w:rsidRDefault="00020E53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 xml:space="preserve"> </w:t>
            </w:r>
            <w:r w:rsidR="00B54F74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冯国栋</w:t>
            </w:r>
          </w:p>
        </w:tc>
        <w:tc>
          <w:tcPr>
            <w:tcW w:w="1407" w:type="dxa"/>
            <w:vAlign w:val="bottom"/>
          </w:tcPr>
          <w:p w14:paraId="25651A51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32AF6813" w14:textId="664E158F" w:rsidR="00897E39" w:rsidRPr="0086372F" w:rsidRDefault="00B54F74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2023</w:t>
            </w:r>
            <w:r w:rsidR="00897E39"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12</w:t>
            </w:r>
            <w:r w:rsidR="00897E39"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13</w:t>
            </w:r>
          </w:p>
        </w:tc>
      </w:tr>
      <w:tr w:rsidR="00897E39" w14:paraId="7FE8170E" w14:textId="77777777" w:rsidTr="00ED3EDC">
        <w:tc>
          <w:tcPr>
            <w:tcW w:w="1555" w:type="dxa"/>
            <w:vAlign w:val="bottom"/>
          </w:tcPr>
          <w:p w14:paraId="240C67C3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57477" w14:textId="14B5588F" w:rsidR="00897E39" w:rsidRPr="0086372F" w:rsidRDefault="00B54F74" w:rsidP="00B54F74">
            <w:pPr>
              <w:spacing w:before="0" w:after="0" w:line="24" w:lineRule="auto"/>
              <w:jc w:val="left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 xml:space="preserve">      </w:t>
            </w:r>
            <w:proofErr w:type="gramStart"/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蒋</w:t>
            </w:r>
            <w:proofErr w:type="gramEnd"/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昌平</w:t>
            </w:r>
          </w:p>
        </w:tc>
        <w:tc>
          <w:tcPr>
            <w:tcW w:w="1407" w:type="dxa"/>
            <w:vAlign w:val="bottom"/>
          </w:tcPr>
          <w:p w14:paraId="0581BDCB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5ACFF0" w14:textId="6E4663A2" w:rsidR="00897E39" w:rsidRPr="0086372F" w:rsidRDefault="00B54F74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023/12/14</w:t>
            </w:r>
          </w:p>
        </w:tc>
      </w:tr>
      <w:tr w:rsidR="00897E39" w14:paraId="035535BA" w14:textId="77777777" w:rsidTr="00ED3EDC">
        <w:tc>
          <w:tcPr>
            <w:tcW w:w="1555" w:type="dxa"/>
            <w:vAlign w:val="bottom"/>
          </w:tcPr>
          <w:p w14:paraId="05C9715F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EF19A" w14:textId="0C137EDB" w:rsidR="00897E39" w:rsidRPr="0086372F" w:rsidRDefault="00020E53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 xml:space="preserve"> </w:t>
            </w:r>
            <w:proofErr w:type="gramStart"/>
            <w:r w:rsidR="00B54F74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蒋</w:t>
            </w:r>
            <w:proofErr w:type="gramEnd"/>
            <w:r w:rsidR="00B54F74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昌平</w:t>
            </w:r>
          </w:p>
        </w:tc>
        <w:tc>
          <w:tcPr>
            <w:tcW w:w="1407" w:type="dxa"/>
            <w:vAlign w:val="bottom"/>
          </w:tcPr>
          <w:p w14:paraId="04575B3E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1924" w14:textId="40240652" w:rsidR="00897E39" w:rsidRPr="0086372F" w:rsidRDefault="00B54F74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023/12/15</w:t>
            </w:r>
          </w:p>
        </w:tc>
      </w:tr>
    </w:tbl>
    <w:p w14:paraId="76FAC429" w14:textId="77777777" w:rsidR="003A19B8" w:rsidRPr="003A19B8" w:rsidRDefault="003A19B8" w:rsidP="003A19B8">
      <w:pPr>
        <w:jc w:val="center"/>
      </w:pPr>
    </w:p>
    <w:p w14:paraId="0D443D74" w14:textId="1C47E8A9" w:rsidR="00297790" w:rsidRPr="003A19B8" w:rsidRDefault="002604F5" w:rsidP="003A19B8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r>
        <w:rPr>
          <w:rFonts w:ascii="微软雅黑" w:eastAsia="微软雅黑" w:hAnsi="微软雅黑" w:hint="eastAsia"/>
          <w:b/>
          <w:sz w:val="32"/>
        </w:rPr>
        <w:t>北京</w:t>
      </w:r>
      <w:r w:rsidRPr="003A19B8">
        <w:rPr>
          <w:rFonts w:ascii="微软雅黑" w:eastAsia="微软雅黑" w:hAnsi="微软雅黑" w:hint="eastAsia"/>
          <w:b/>
          <w:sz w:val="32"/>
        </w:rPr>
        <w:t>软通</w:t>
      </w:r>
      <w:r>
        <w:rPr>
          <w:rFonts w:ascii="微软雅黑" w:eastAsia="微软雅黑" w:hAnsi="微软雅黑" w:hint="eastAsia"/>
          <w:b/>
          <w:sz w:val="32"/>
        </w:rPr>
        <w:t>教育科技有限</w:t>
      </w:r>
      <w:r w:rsidRPr="003A19B8">
        <w:rPr>
          <w:rFonts w:ascii="微软雅黑" w:eastAsia="微软雅黑" w:hAnsi="微软雅黑" w:hint="eastAsia"/>
          <w:b/>
          <w:sz w:val="32"/>
        </w:rPr>
        <w:t>公司</w:t>
      </w:r>
      <w:bookmarkEnd w:id="0"/>
    </w:p>
    <w:p w14:paraId="0DF64C8E" w14:textId="77777777" w:rsidR="00297790" w:rsidRPr="003A19B8" w:rsidRDefault="00297790" w:rsidP="003A19B8">
      <w:pPr>
        <w:jc w:val="center"/>
        <w:rPr>
          <w:rFonts w:ascii="微软雅黑" w:eastAsia="微软雅黑" w:hAnsi="微软雅黑"/>
          <w:b/>
          <w:sz w:val="32"/>
        </w:rPr>
      </w:pPr>
      <w:r w:rsidRPr="003A19B8"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3CE3AD04" w14:textId="77777777" w:rsidR="00297790" w:rsidRPr="00CF5DE5" w:rsidRDefault="00297790" w:rsidP="00CF5DE5">
      <w:pPr>
        <w:jc w:val="center"/>
        <w:rPr>
          <w:b/>
          <w:sz w:val="24"/>
          <w:lang w:val="en-GB"/>
        </w:rPr>
      </w:pPr>
      <w:r w:rsidRPr="000C4076">
        <w:rPr>
          <w:rFonts w:ascii="Arial" w:hAnsi="Arial"/>
          <w:lang w:val="en-GB"/>
        </w:rPr>
        <w:br w:type="page"/>
      </w:r>
      <w:r w:rsidR="00D677AF" w:rsidRPr="00CF5DE5"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7730" w:type="dxa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443"/>
        <w:gridCol w:w="4085"/>
        <w:gridCol w:w="1359"/>
      </w:tblGrid>
      <w:tr w:rsidR="00D677AF" w:rsidRPr="00CF5DE5" w14:paraId="78E92267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4C99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42A66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B7A52" w14:textId="77777777" w:rsidR="00D677AF" w:rsidRPr="00CF5DE5" w:rsidRDefault="00897E39" w:rsidP="00897E39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修订内容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91E0" w14:textId="77777777" w:rsidR="00D677AF" w:rsidRPr="00CF5DE5" w:rsidRDefault="00897E39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</w:t>
            </w:r>
            <w:r w:rsidR="00D677AF" w:rsidRPr="00CF5DE5">
              <w:rPr>
                <w:rFonts w:hint="eastAsia"/>
                <w:b/>
                <w:sz w:val="24"/>
                <w:lang w:val="en-GB"/>
              </w:rPr>
              <w:t>人</w:t>
            </w:r>
          </w:p>
        </w:tc>
      </w:tr>
      <w:tr w:rsidR="00D677AF" w:rsidRPr="00CF5DE5" w14:paraId="643DEF9A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9B611" w14:textId="77777777" w:rsidR="00D677AF" w:rsidRPr="00CF5DE5" w:rsidRDefault="00FD6C09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1</w:t>
            </w:r>
            <w:r w:rsidRPr="00CF5DE5">
              <w:rPr>
                <w:lang w:val="en-GB"/>
              </w:rPr>
              <w:t>.0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6C57" w14:textId="7151B313" w:rsidR="00D677AF" w:rsidRPr="00CF5DE5" w:rsidRDefault="00B519AC" w:rsidP="00CF5DE5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2023</w:t>
            </w:r>
            <w:r w:rsidR="00897E39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12</w:t>
            </w:r>
            <w:r w:rsidR="00897E39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13</w:t>
            </w: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B07FF" w14:textId="77777777" w:rsidR="00D677AF" w:rsidRPr="00CF5DE5" w:rsidRDefault="006C7410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初稿</w:t>
            </w:r>
            <w:r w:rsidR="00AE1088" w:rsidRPr="00CF5DE5">
              <w:rPr>
                <w:rFonts w:hint="eastAsia"/>
                <w:lang w:val="en-GB"/>
              </w:rPr>
              <w:t>，</w:t>
            </w:r>
            <w:r w:rsidR="0078735E" w:rsidRPr="00CF5DE5">
              <w:rPr>
                <w:rFonts w:hint="eastAsia"/>
                <w:lang w:val="en-GB"/>
              </w:rPr>
              <w:t>模板制定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E7291" w14:textId="1152190A" w:rsidR="003B3135" w:rsidRPr="00CF5DE5" w:rsidRDefault="00B519AC" w:rsidP="00CF5DE5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冯国栋</w:t>
            </w:r>
          </w:p>
        </w:tc>
      </w:tr>
      <w:tr w:rsidR="00867520" w:rsidRPr="00CF5DE5" w14:paraId="6BE382D3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DD95D" w14:textId="5890A028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8647" w14:textId="29CD106E" w:rsidR="00867520" w:rsidRPr="00CF5DE5" w:rsidRDefault="00867520" w:rsidP="00CF5DE5">
            <w:pPr>
              <w:spacing w:after="0" w:line="240" w:lineRule="auto"/>
              <w:rPr>
                <w:sz w:val="20"/>
                <w:lang w:val="en-GB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3FBD4" w14:textId="05911486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0CA09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AD6D16" w:rsidRPr="00CF5DE5" w14:paraId="5AB66B29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EC467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5EB0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A536A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DC4E" w14:textId="77777777" w:rsidR="00AD6D16" w:rsidRPr="00CF5DE5" w:rsidRDefault="00AD6D16" w:rsidP="00CF5DE5">
            <w:pPr>
              <w:spacing w:after="0" w:line="240" w:lineRule="auto"/>
            </w:pPr>
          </w:p>
        </w:tc>
      </w:tr>
      <w:tr w:rsidR="0003328D" w:rsidRPr="00CF5DE5" w14:paraId="03F0DD4B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E108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AC146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5A4AC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B3944" w14:textId="77777777" w:rsidR="0003328D" w:rsidRPr="00CF5DE5" w:rsidRDefault="0003328D" w:rsidP="00CF5DE5">
            <w:pPr>
              <w:spacing w:after="0" w:line="240" w:lineRule="auto"/>
            </w:pPr>
          </w:p>
        </w:tc>
      </w:tr>
    </w:tbl>
    <w:p w14:paraId="4A6635D3" w14:textId="77777777" w:rsidR="008E6B37" w:rsidRDefault="008E6B37" w:rsidP="008E6B37">
      <w:pPr>
        <w:pStyle w:val="a3"/>
        <w:rPr>
          <w:b/>
          <w:bCs/>
        </w:rPr>
      </w:pPr>
    </w:p>
    <w:p w14:paraId="4E2BC69A" w14:textId="77777777" w:rsidR="00FD6C09" w:rsidRDefault="00297790" w:rsidP="003A19B8">
      <w:pPr>
        <w:pStyle w:val="a3"/>
        <w:rPr>
          <w:rFonts w:hAnsi="宋体"/>
          <w:b/>
          <w:bCs/>
          <w:color w:val="000000" w:themeColor="text1"/>
          <w:szCs w:val="24"/>
        </w:rPr>
      </w:pPr>
      <w:r w:rsidRPr="000C4076">
        <w:rPr>
          <w:rFonts w:ascii="黑体" w:eastAsia="黑体"/>
          <w:b/>
          <w:bCs/>
          <w:sz w:val="32"/>
          <w:szCs w:val="32"/>
        </w:rPr>
        <w:br w:type="page"/>
      </w:r>
    </w:p>
    <w:p w14:paraId="006EF1D1" w14:textId="77777777" w:rsidR="00CF5DE5" w:rsidRDefault="00FD6C09" w:rsidP="00CF5DE5">
      <w:pPr>
        <w:rPr>
          <w:rFonts w:hAnsi="宋体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3B3F99AC" w14:textId="77777777" w:rsidR="003A19B8" w:rsidRPr="00CF5DE5" w:rsidRDefault="003A19B8" w:rsidP="00CF5DE5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 w:rsidRPr="00CF5DE5"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54B58F10" w14:textId="32913105" w:rsidR="003119D9" w:rsidRDefault="003A19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98131" w:history="1">
            <w:r w:rsidR="003119D9" w:rsidRPr="00376960">
              <w:rPr>
                <w:rStyle w:val="af"/>
                <w:noProof/>
              </w:rPr>
              <w:t>1</w:t>
            </w:r>
            <w:r w:rsidR="003119D9">
              <w:rPr>
                <w:noProof/>
                <w:kern w:val="2"/>
                <w:sz w:val="21"/>
              </w:rPr>
              <w:tab/>
            </w:r>
            <w:r w:rsidR="003119D9" w:rsidRPr="00376960">
              <w:rPr>
                <w:rStyle w:val="af"/>
                <w:noProof/>
              </w:rPr>
              <w:t>项目后端</w:t>
            </w:r>
            <w:r w:rsidR="003119D9" w:rsidRPr="00376960">
              <w:rPr>
                <w:rStyle w:val="af"/>
                <w:noProof/>
              </w:rPr>
              <w:t>story</w:t>
            </w:r>
            <w:r w:rsidR="003119D9" w:rsidRPr="00376960">
              <w:rPr>
                <w:rStyle w:val="af"/>
                <w:noProof/>
              </w:rPr>
              <w:t>列表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_Toc154498131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4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543E3F8A" w14:textId="5C561403" w:rsidR="003119D9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2" w:history="1">
            <w:r w:rsidR="003119D9" w:rsidRPr="00376960">
              <w:rPr>
                <w:rStyle w:val="af"/>
                <w:noProof/>
              </w:rPr>
              <w:t>1.1</w:t>
            </w:r>
            <w:r w:rsidR="003119D9" w:rsidRPr="00376960">
              <w:rPr>
                <w:rStyle w:val="af"/>
                <w:noProof/>
              </w:rPr>
              <w:t>登陆注册功能模块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_Toc154498132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4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73186C18" w14:textId="55C43308" w:rsidR="003119D9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3" w:history="1">
            <w:r w:rsidR="003119D9" w:rsidRPr="00376960">
              <w:rPr>
                <w:rStyle w:val="af"/>
                <w:noProof/>
              </w:rPr>
              <w:t>1.2</w:t>
            </w:r>
            <w:r w:rsidR="003119D9" w:rsidRPr="00376960">
              <w:rPr>
                <w:rStyle w:val="af"/>
                <w:noProof/>
              </w:rPr>
              <w:t>回收站功能模块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_Toc154498133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5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0AF7C231" w14:textId="20C5FD13" w:rsidR="003119D9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4" w:history="1">
            <w:r w:rsidR="003119D9" w:rsidRPr="00376960">
              <w:rPr>
                <w:rStyle w:val="af"/>
                <w:noProof/>
              </w:rPr>
              <w:t>1.3</w:t>
            </w:r>
            <w:r w:rsidR="003119D9" w:rsidRPr="00376960">
              <w:rPr>
                <w:rStyle w:val="af"/>
                <w:noProof/>
              </w:rPr>
              <w:t>文件操作功能模块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_Toc154498134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5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5DE193D0" w14:textId="0D601B2A" w:rsidR="003119D9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5" w:history="1">
            <w:r w:rsidR="003119D9" w:rsidRPr="00376960">
              <w:rPr>
                <w:rStyle w:val="af"/>
                <w:noProof/>
              </w:rPr>
              <w:t>1.4</w:t>
            </w:r>
            <w:r w:rsidR="003119D9" w:rsidRPr="00376960">
              <w:rPr>
                <w:rStyle w:val="af"/>
                <w:noProof/>
              </w:rPr>
              <w:t>分享文件功能模块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_Toc154498135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6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31F06D60" w14:textId="3F6EAD12" w:rsidR="003119D9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54498136" w:history="1">
            <w:r w:rsidR="003119D9" w:rsidRPr="00376960">
              <w:rPr>
                <w:rStyle w:val="af"/>
                <w:noProof/>
              </w:rPr>
              <w:t>2</w:t>
            </w:r>
            <w:r w:rsidR="003119D9">
              <w:rPr>
                <w:noProof/>
                <w:kern w:val="2"/>
                <w:sz w:val="21"/>
              </w:rPr>
              <w:tab/>
            </w:r>
            <w:r w:rsidR="003119D9" w:rsidRPr="00376960">
              <w:rPr>
                <w:rStyle w:val="af"/>
                <w:noProof/>
              </w:rPr>
              <w:t>项目前端</w:t>
            </w:r>
            <w:r w:rsidR="003119D9" w:rsidRPr="00376960">
              <w:rPr>
                <w:rStyle w:val="af"/>
                <w:noProof/>
              </w:rPr>
              <w:t>story</w:t>
            </w:r>
            <w:r w:rsidR="003119D9" w:rsidRPr="00376960">
              <w:rPr>
                <w:rStyle w:val="af"/>
                <w:noProof/>
              </w:rPr>
              <w:t>列表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_Toc154498136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7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6FA0DB68" w14:textId="26020FE0" w:rsidR="003119D9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7" w:history="1">
            <w:r w:rsidR="003119D9" w:rsidRPr="00376960">
              <w:rPr>
                <w:rStyle w:val="af"/>
                <w:noProof/>
              </w:rPr>
              <w:t>2.1</w:t>
            </w:r>
            <w:r w:rsidR="003119D9" w:rsidRPr="00376960">
              <w:rPr>
                <w:rStyle w:val="af"/>
                <w:noProof/>
              </w:rPr>
              <w:t>登录注册页面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_Toc154498137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7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090E1554" w14:textId="52A0CC36" w:rsidR="003119D9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8" w:history="1">
            <w:r w:rsidR="003119D9" w:rsidRPr="00376960">
              <w:rPr>
                <w:rStyle w:val="af"/>
                <w:noProof/>
              </w:rPr>
              <w:t>2.2</w:t>
            </w:r>
            <w:r w:rsidR="003119D9" w:rsidRPr="00376960">
              <w:rPr>
                <w:rStyle w:val="af"/>
                <w:noProof/>
              </w:rPr>
              <w:t>云盘主页页面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_Toc154498138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7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7C54E465" w14:textId="54DD21B6" w:rsidR="003119D9" w:rsidRDefault="0000000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54498139" w:history="1">
            <w:r w:rsidR="003119D9" w:rsidRPr="00376960">
              <w:rPr>
                <w:rStyle w:val="af"/>
                <w:noProof/>
              </w:rPr>
              <w:t>2.3</w:t>
            </w:r>
            <w:r w:rsidR="003119D9" w:rsidRPr="00376960">
              <w:rPr>
                <w:rStyle w:val="af"/>
                <w:noProof/>
              </w:rPr>
              <w:t>文件分享与回收页面</w:t>
            </w:r>
            <w:r w:rsidR="003119D9">
              <w:rPr>
                <w:noProof/>
                <w:webHidden/>
              </w:rPr>
              <w:tab/>
            </w:r>
            <w:r w:rsidR="003119D9">
              <w:rPr>
                <w:noProof/>
                <w:webHidden/>
              </w:rPr>
              <w:fldChar w:fldCharType="begin"/>
            </w:r>
            <w:r w:rsidR="003119D9">
              <w:rPr>
                <w:noProof/>
                <w:webHidden/>
              </w:rPr>
              <w:instrText xml:space="preserve"> PAGEREF _Toc154498139 \h </w:instrText>
            </w:r>
            <w:r w:rsidR="003119D9">
              <w:rPr>
                <w:noProof/>
                <w:webHidden/>
              </w:rPr>
            </w:r>
            <w:r w:rsidR="003119D9">
              <w:rPr>
                <w:noProof/>
                <w:webHidden/>
              </w:rPr>
              <w:fldChar w:fldCharType="separate"/>
            </w:r>
            <w:r w:rsidR="003119D9">
              <w:rPr>
                <w:noProof/>
                <w:webHidden/>
              </w:rPr>
              <w:t>8</w:t>
            </w:r>
            <w:r w:rsidR="003119D9">
              <w:rPr>
                <w:noProof/>
                <w:webHidden/>
              </w:rPr>
              <w:fldChar w:fldCharType="end"/>
            </w:r>
          </w:hyperlink>
        </w:p>
        <w:p w14:paraId="48F52CFD" w14:textId="5FCAEF53" w:rsidR="003A19B8" w:rsidRDefault="003A19B8">
          <w:r>
            <w:rPr>
              <w:b/>
              <w:bCs/>
              <w:lang w:val="zh-CN"/>
            </w:rPr>
            <w:fldChar w:fldCharType="end"/>
          </w:r>
        </w:p>
      </w:sdtContent>
    </w:sdt>
    <w:p w14:paraId="25E95F02" w14:textId="469D33C7" w:rsidR="00DF05D8" w:rsidRPr="00867520" w:rsidRDefault="003A19B8" w:rsidP="00867520">
      <w:r>
        <w:br w:type="page"/>
      </w:r>
    </w:p>
    <w:p w14:paraId="04EE8B73" w14:textId="1CB20B74" w:rsidR="00FD6C09" w:rsidRPr="00867520" w:rsidRDefault="00F95300" w:rsidP="009B486F">
      <w:pPr>
        <w:pStyle w:val="1"/>
      </w:pPr>
      <w:bookmarkStart w:id="1" w:name="_Toc154498131"/>
      <w:r>
        <w:rPr>
          <w:rFonts w:hint="eastAsia"/>
        </w:rPr>
        <w:lastRenderedPageBreak/>
        <w:t>项目后端</w:t>
      </w:r>
      <w:r>
        <w:t>story</w:t>
      </w:r>
      <w:r>
        <w:rPr>
          <w:rFonts w:hint="eastAsia"/>
        </w:rPr>
        <w:t>列表</w:t>
      </w:r>
      <w:bookmarkEnd w:id="1"/>
    </w:p>
    <w:p w14:paraId="4E6870D6" w14:textId="783D3357" w:rsidR="00FD6C09" w:rsidRDefault="009B486F" w:rsidP="009B486F">
      <w:pPr>
        <w:pStyle w:val="2"/>
      </w:pPr>
      <w:bookmarkStart w:id="2" w:name="_Toc154498132"/>
      <w:r>
        <w:rPr>
          <w:rFonts w:hint="eastAsia"/>
        </w:rPr>
        <w:t>1</w:t>
      </w:r>
      <w:r>
        <w:t>.1</w:t>
      </w:r>
      <w:r w:rsidR="00F95300">
        <w:rPr>
          <w:rFonts w:hint="eastAsia"/>
        </w:rPr>
        <w:t>登陆注册</w:t>
      </w:r>
      <w:r w:rsidR="00F220C9">
        <w:rPr>
          <w:rFonts w:hint="eastAsia"/>
        </w:rPr>
        <w:t>功能</w:t>
      </w:r>
      <w:r w:rsidR="00F95300">
        <w:rPr>
          <w:rFonts w:hint="eastAsia"/>
        </w:rPr>
        <w:t>模块</w:t>
      </w:r>
      <w:bookmarkEnd w:id="2"/>
    </w:p>
    <w:p w14:paraId="7492B6DE" w14:textId="77777777" w:rsidR="00A2527D" w:rsidRPr="00F95300" w:rsidRDefault="00F95300" w:rsidP="00F95300">
      <w:r>
        <w:rPr>
          <w:rFonts w:hint="eastAsia"/>
        </w:rPr>
        <w:t xml:space="preserve"> </w:t>
      </w:r>
      <w:r>
        <w:t xml:space="preserve">  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2"/>
        <w:gridCol w:w="3152"/>
      </w:tblGrid>
      <w:tr w:rsidR="00A2527D" w14:paraId="0EB11D90" w14:textId="77777777" w:rsidTr="00A2527D">
        <w:trPr>
          <w:trHeight w:val="889"/>
        </w:trPr>
        <w:tc>
          <w:tcPr>
            <w:tcW w:w="3152" w:type="dxa"/>
            <w:shd w:val="clear" w:color="auto" w:fill="D9D9D9" w:themeFill="background1" w:themeFillShade="D9"/>
          </w:tcPr>
          <w:p w14:paraId="661431E0" w14:textId="155AF6D9" w:rsidR="00A2527D" w:rsidRPr="00A2527D" w:rsidRDefault="00A2527D" w:rsidP="00A2527D">
            <w:pPr>
              <w:jc w:val="center"/>
              <w:rPr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A2527D">
              <w:rPr>
                <w:b/>
                <w:bCs/>
                <w:sz w:val="24"/>
                <w:szCs w:val="24"/>
              </w:rPr>
              <w:t>tory</w:t>
            </w:r>
            <w:r w:rsidRPr="00A2527D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FCA5B82" w14:textId="35E5F653" w:rsidR="00A2527D" w:rsidRPr="00A2527D" w:rsidRDefault="00A2527D" w:rsidP="00A2527D">
            <w:pPr>
              <w:jc w:val="center"/>
              <w:rPr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A2527D" w14:paraId="3F36CCA6" w14:textId="77777777" w:rsidTr="00A2527D">
        <w:trPr>
          <w:trHeight w:val="889"/>
        </w:trPr>
        <w:tc>
          <w:tcPr>
            <w:tcW w:w="3152" w:type="dxa"/>
          </w:tcPr>
          <w:p w14:paraId="3BC7DC2E" w14:textId="1384DFC4" w:rsidR="00A2527D" w:rsidRDefault="00A2527D" w:rsidP="00E87DB1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3152" w:type="dxa"/>
          </w:tcPr>
          <w:p w14:paraId="7D569EE5" w14:textId="03AD15EC" w:rsidR="00A2527D" w:rsidRDefault="00A2527D" w:rsidP="00E87DB1">
            <w:pPr>
              <w:jc w:val="center"/>
            </w:pPr>
            <w:r>
              <w:rPr>
                <w:rFonts w:hint="eastAsia"/>
              </w:rPr>
              <w:t>杨飞鸿</w:t>
            </w:r>
          </w:p>
        </w:tc>
      </w:tr>
      <w:tr w:rsidR="00A2527D" w14:paraId="671BB6BF" w14:textId="77777777" w:rsidTr="00A2527D">
        <w:trPr>
          <w:trHeight w:val="889"/>
        </w:trPr>
        <w:tc>
          <w:tcPr>
            <w:tcW w:w="3152" w:type="dxa"/>
          </w:tcPr>
          <w:p w14:paraId="3455CBF4" w14:textId="222EBE33" w:rsidR="00A2527D" w:rsidRPr="00E87DB1" w:rsidRDefault="00A2527D" w:rsidP="00E87DB1">
            <w:pPr>
              <w:jc w:val="center"/>
            </w:pPr>
            <w:r w:rsidRPr="00E87DB1">
              <w:rPr>
                <w:rFonts w:hint="eastAsia"/>
              </w:rPr>
              <w:t>注册</w:t>
            </w:r>
          </w:p>
        </w:tc>
        <w:tc>
          <w:tcPr>
            <w:tcW w:w="3152" w:type="dxa"/>
          </w:tcPr>
          <w:p w14:paraId="5A7E2CB3" w14:textId="76437E98" w:rsidR="00A2527D" w:rsidRPr="00E87DB1" w:rsidRDefault="00A2527D" w:rsidP="00E87DB1">
            <w:pPr>
              <w:jc w:val="center"/>
            </w:pPr>
            <w:r w:rsidRPr="00E87DB1">
              <w:rPr>
                <w:rFonts w:hint="eastAsia"/>
              </w:rPr>
              <w:t>杨飞鸿</w:t>
            </w:r>
          </w:p>
        </w:tc>
      </w:tr>
      <w:tr w:rsidR="00A2527D" w14:paraId="413C4BE6" w14:textId="77777777" w:rsidTr="00A2527D">
        <w:trPr>
          <w:trHeight w:val="889"/>
        </w:trPr>
        <w:tc>
          <w:tcPr>
            <w:tcW w:w="3152" w:type="dxa"/>
          </w:tcPr>
          <w:p w14:paraId="2D3E9BB9" w14:textId="44A3E3C7" w:rsidR="00A2527D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发送邮箱验证码</w:t>
            </w:r>
          </w:p>
        </w:tc>
        <w:tc>
          <w:tcPr>
            <w:tcW w:w="3152" w:type="dxa"/>
          </w:tcPr>
          <w:p w14:paraId="55E8D5FB" w14:textId="5E663291" w:rsidR="00A2527D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7C02706F" w14:textId="77777777" w:rsidTr="00A2527D">
        <w:trPr>
          <w:trHeight w:val="889"/>
        </w:trPr>
        <w:tc>
          <w:tcPr>
            <w:tcW w:w="3152" w:type="dxa"/>
          </w:tcPr>
          <w:p w14:paraId="6C7E0177" w14:textId="27AED177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重置密码</w:t>
            </w:r>
          </w:p>
        </w:tc>
        <w:tc>
          <w:tcPr>
            <w:tcW w:w="3152" w:type="dxa"/>
          </w:tcPr>
          <w:p w14:paraId="390B27CB" w14:textId="78A695EC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0173D223" w14:textId="77777777" w:rsidTr="00A2527D">
        <w:trPr>
          <w:trHeight w:val="889"/>
        </w:trPr>
        <w:tc>
          <w:tcPr>
            <w:tcW w:w="3152" w:type="dxa"/>
          </w:tcPr>
          <w:p w14:paraId="7737FE1F" w14:textId="47C0A753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获取用户头像</w:t>
            </w:r>
          </w:p>
        </w:tc>
        <w:tc>
          <w:tcPr>
            <w:tcW w:w="3152" w:type="dxa"/>
          </w:tcPr>
          <w:p w14:paraId="3A1CE46C" w14:textId="09BF2531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7FA99465" w14:textId="77777777" w:rsidTr="00A2527D">
        <w:trPr>
          <w:trHeight w:val="889"/>
        </w:trPr>
        <w:tc>
          <w:tcPr>
            <w:tcW w:w="3152" w:type="dxa"/>
          </w:tcPr>
          <w:p w14:paraId="1B4AB2D5" w14:textId="54EF0BEF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获取用户云</w:t>
            </w:r>
            <w:proofErr w:type="gramStart"/>
            <w:r w:rsidRPr="00E87DB1">
              <w:rPr>
                <w:rFonts w:hint="eastAsia"/>
              </w:rPr>
              <w:t>盘信息</w:t>
            </w:r>
            <w:proofErr w:type="gramEnd"/>
          </w:p>
        </w:tc>
        <w:tc>
          <w:tcPr>
            <w:tcW w:w="3152" w:type="dxa"/>
          </w:tcPr>
          <w:p w14:paraId="1BBB68A0" w14:textId="71A9C3BC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1D2E733D" w14:textId="77777777" w:rsidTr="00A2527D">
        <w:trPr>
          <w:trHeight w:val="889"/>
        </w:trPr>
        <w:tc>
          <w:tcPr>
            <w:tcW w:w="3152" w:type="dxa"/>
          </w:tcPr>
          <w:p w14:paraId="65EB2239" w14:textId="236A6BFA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退出登陆</w:t>
            </w:r>
          </w:p>
        </w:tc>
        <w:tc>
          <w:tcPr>
            <w:tcW w:w="3152" w:type="dxa"/>
          </w:tcPr>
          <w:p w14:paraId="088CD0AF" w14:textId="44BD094C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70D9605D" w14:textId="77777777" w:rsidTr="00A2527D">
        <w:trPr>
          <w:trHeight w:val="889"/>
        </w:trPr>
        <w:tc>
          <w:tcPr>
            <w:tcW w:w="3152" w:type="dxa"/>
          </w:tcPr>
          <w:p w14:paraId="16C5CA16" w14:textId="18349D18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更新用户头像</w:t>
            </w:r>
          </w:p>
        </w:tc>
        <w:tc>
          <w:tcPr>
            <w:tcW w:w="3152" w:type="dxa"/>
          </w:tcPr>
          <w:p w14:paraId="3CE679BF" w14:textId="25DC6A4C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杨飞鸿</w:t>
            </w:r>
          </w:p>
        </w:tc>
      </w:tr>
      <w:tr w:rsidR="00E87DB1" w14:paraId="0B38EC4F" w14:textId="77777777" w:rsidTr="00A2527D">
        <w:trPr>
          <w:trHeight w:val="889"/>
        </w:trPr>
        <w:tc>
          <w:tcPr>
            <w:tcW w:w="3152" w:type="dxa"/>
          </w:tcPr>
          <w:p w14:paraId="3624224A" w14:textId="12AAB991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修改密码</w:t>
            </w:r>
          </w:p>
        </w:tc>
        <w:tc>
          <w:tcPr>
            <w:tcW w:w="3152" w:type="dxa"/>
          </w:tcPr>
          <w:p w14:paraId="23443884" w14:textId="3A9DB655" w:rsidR="00E87DB1" w:rsidRPr="00E87DB1" w:rsidRDefault="00E87DB1" w:rsidP="00E87DB1">
            <w:pPr>
              <w:jc w:val="center"/>
            </w:pPr>
            <w:r w:rsidRPr="00E87DB1">
              <w:rPr>
                <w:rFonts w:hint="eastAsia"/>
              </w:rPr>
              <w:t>杨飞鸿</w:t>
            </w:r>
          </w:p>
        </w:tc>
      </w:tr>
    </w:tbl>
    <w:p w14:paraId="2FE65EF4" w14:textId="39510752" w:rsidR="00F95300" w:rsidRPr="00F95300" w:rsidRDefault="00F95300" w:rsidP="00F95300"/>
    <w:p w14:paraId="4462B3F1" w14:textId="5EE787AA" w:rsidR="00FD6C09" w:rsidRDefault="009B486F" w:rsidP="00807830">
      <w:pPr>
        <w:pStyle w:val="2"/>
      </w:pPr>
      <w:bookmarkStart w:id="3" w:name="_Toc154498133"/>
      <w:r>
        <w:rPr>
          <w:rFonts w:hint="eastAsia"/>
        </w:rPr>
        <w:lastRenderedPageBreak/>
        <w:t>1</w:t>
      </w:r>
      <w:r>
        <w:t>.2</w:t>
      </w:r>
      <w:r w:rsidR="003902E1">
        <w:rPr>
          <w:rFonts w:hint="eastAsia"/>
        </w:rPr>
        <w:t>回收站</w:t>
      </w:r>
      <w:r w:rsidR="00F220C9">
        <w:rPr>
          <w:rFonts w:hint="eastAsia"/>
        </w:rPr>
        <w:t>功能</w:t>
      </w:r>
      <w:r w:rsidR="003902E1">
        <w:rPr>
          <w:rFonts w:hint="eastAsia"/>
        </w:rPr>
        <w:t>模块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2"/>
        <w:gridCol w:w="3152"/>
      </w:tblGrid>
      <w:tr w:rsidR="003902E1" w14:paraId="225A188C" w14:textId="77777777" w:rsidTr="00193421">
        <w:trPr>
          <w:trHeight w:val="889"/>
        </w:trPr>
        <w:tc>
          <w:tcPr>
            <w:tcW w:w="3152" w:type="dxa"/>
            <w:shd w:val="clear" w:color="auto" w:fill="D9D9D9" w:themeFill="background1" w:themeFillShade="D9"/>
          </w:tcPr>
          <w:p w14:paraId="1804A355" w14:textId="77777777" w:rsidR="003902E1" w:rsidRPr="00A2527D" w:rsidRDefault="003902E1" w:rsidP="00193421">
            <w:pPr>
              <w:jc w:val="center"/>
              <w:rPr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A2527D">
              <w:rPr>
                <w:b/>
                <w:bCs/>
                <w:sz w:val="24"/>
                <w:szCs w:val="24"/>
              </w:rPr>
              <w:t>tory</w:t>
            </w:r>
            <w:r w:rsidRPr="00A2527D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04FABE10" w14:textId="77777777" w:rsidR="003902E1" w:rsidRPr="00A2527D" w:rsidRDefault="003902E1" w:rsidP="00193421">
            <w:pPr>
              <w:jc w:val="center"/>
              <w:rPr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3902E1" w14:paraId="038B75E0" w14:textId="77777777" w:rsidTr="00193421">
        <w:trPr>
          <w:trHeight w:val="889"/>
        </w:trPr>
        <w:tc>
          <w:tcPr>
            <w:tcW w:w="3152" w:type="dxa"/>
          </w:tcPr>
          <w:p w14:paraId="756C7731" w14:textId="0DB2E8A6" w:rsidR="003902E1" w:rsidRDefault="00FD4463" w:rsidP="00193421">
            <w:pPr>
              <w:jc w:val="center"/>
            </w:pPr>
            <w:r>
              <w:rPr>
                <w:rFonts w:hint="eastAsia"/>
              </w:rPr>
              <w:t>获取回收站文件列表</w:t>
            </w:r>
          </w:p>
        </w:tc>
        <w:tc>
          <w:tcPr>
            <w:tcW w:w="3152" w:type="dxa"/>
          </w:tcPr>
          <w:p w14:paraId="5D2585D0" w14:textId="6FED0BE3" w:rsidR="003902E1" w:rsidRDefault="00FD4463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3902E1" w14:paraId="377EF8C6" w14:textId="77777777" w:rsidTr="00193421">
        <w:trPr>
          <w:trHeight w:val="889"/>
        </w:trPr>
        <w:tc>
          <w:tcPr>
            <w:tcW w:w="3152" w:type="dxa"/>
          </w:tcPr>
          <w:p w14:paraId="1835C8C7" w14:textId="584208CB" w:rsidR="003902E1" w:rsidRPr="00E87DB1" w:rsidRDefault="00147E20" w:rsidP="00193421">
            <w:pPr>
              <w:jc w:val="center"/>
            </w:pPr>
            <w:r>
              <w:rPr>
                <w:rFonts w:hint="eastAsia"/>
              </w:rPr>
              <w:t>彻底删除文件</w:t>
            </w:r>
          </w:p>
        </w:tc>
        <w:tc>
          <w:tcPr>
            <w:tcW w:w="3152" w:type="dxa"/>
          </w:tcPr>
          <w:p w14:paraId="626428D2" w14:textId="0AD0A2BD" w:rsidR="003902E1" w:rsidRPr="00E87DB1" w:rsidRDefault="00FD4463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3902E1" w14:paraId="2030692E" w14:textId="77777777" w:rsidTr="00193421">
        <w:trPr>
          <w:trHeight w:val="889"/>
        </w:trPr>
        <w:tc>
          <w:tcPr>
            <w:tcW w:w="3152" w:type="dxa"/>
          </w:tcPr>
          <w:p w14:paraId="1D1AA0C5" w14:textId="20BAA61C" w:rsidR="003902E1" w:rsidRPr="00E87DB1" w:rsidRDefault="00147E20" w:rsidP="00193421">
            <w:pPr>
              <w:jc w:val="center"/>
            </w:pPr>
            <w:r>
              <w:rPr>
                <w:rFonts w:hint="eastAsia"/>
              </w:rPr>
              <w:t>恢复文件</w:t>
            </w:r>
          </w:p>
        </w:tc>
        <w:tc>
          <w:tcPr>
            <w:tcW w:w="3152" w:type="dxa"/>
          </w:tcPr>
          <w:p w14:paraId="21965B11" w14:textId="714C8725" w:rsidR="003902E1" w:rsidRPr="00E87DB1" w:rsidRDefault="00FD4463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</w:tbl>
    <w:p w14:paraId="689F5008" w14:textId="6DD7DC36" w:rsidR="003902E1" w:rsidRDefault="003902E1" w:rsidP="003902E1"/>
    <w:p w14:paraId="0D27F822" w14:textId="734C76B9" w:rsidR="00807830" w:rsidRDefault="009B486F" w:rsidP="00344735">
      <w:pPr>
        <w:pStyle w:val="2"/>
      </w:pPr>
      <w:bookmarkStart w:id="4" w:name="_Toc154498134"/>
      <w:r>
        <w:rPr>
          <w:rFonts w:hint="eastAsia"/>
        </w:rPr>
        <w:t>1</w:t>
      </w:r>
      <w:r>
        <w:t>.3</w:t>
      </w:r>
      <w:r w:rsidR="00344735">
        <w:rPr>
          <w:rFonts w:hint="eastAsia"/>
        </w:rPr>
        <w:t>文件操作</w:t>
      </w:r>
      <w:r w:rsidR="00F220C9">
        <w:rPr>
          <w:rFonts w:hint="eastAsia"/>
        </w:rPr>
        <w:t>功能</w:t>
      </w:r>
      <w:r w:rsidR="00344735">
        <w:rPr>
          <w:rFonts w:hint="eastAsia"/>
        </w:rPr>
        <w:t>模块</w:t>
      </w:r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2"/>
        <w:gridCol w:w="3152"/>
      </w:tblGrid>
      <w:tr w:rsidR="00007658" w14:paraId="2E3BCFF9" w14:textId="77777777" w:rsidTr="00193421">
        <w:trPr>
          <w:trHeight w:val="889"/>
        </w:trPr>
        <w:tc>
          <w:tcPr>
            <w:tcW w:w="3152" w:type="dxa"/>
            <w:shd w:val="clear" w:color="auto" w:fill="D9D9D9" w:themeFill="background1" w:themeFillShade="D9"/>
          </w:tcPr>
          <w:p w14:paraId="135F4630" w14:textId="77777777" w:rsidR="00007658" w:rsidRPr="00A2527D" w:rsidRDefault="00007658" w:rsidP="00193421">
            <w:pPr>
              <w:jc w:val="center"/>
              <w:rPr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A2527D">
              <w:rPr>
                <w:b/>
                <w:bCs/>
                <w:sz w:val="24"/>
                <w:szCs w:val="24"/>
              </w:rPr>
              <w:t>tory</w:t>
            </w:r>
            <w:r w:rsidRPr="00A2527D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4914638C" w14:textId="77777777" w:rsidR="00007658" w:rsidRPr="00A2527D" w:rsidRDefault="00007658" w:rsidP="00193421">
            <w:pPr>
              <w:jc w:val="center"/>
              <w:rPr>
                <w:b/>
                <w:bCs/>
              </w:rPr>
            </w:pPr>
            <w:r w:rsidRPr="00A2527D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007658" w14:paraId="7902E9A7" w14:textId="77777777" w:rsidTr="00193421">
        <w:trPr>
          <w:trHeight w:val="889"/>
        </w:trPr>
        <w:tc>
          <w:tcPr>
            <w:tcW w:w="3152" w:type="dxa"/>
          </w:tcPr>
          <w:p w14:paraId="47A63C54" w14:textId="4D2C7B2B" w:rsidR="00007658" w:rsidRDefault="003B4490" w:rsidP="00193421">
            <w:pPr>
              <w:jc w:val="center"/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3152" w:type="dxa"/>
          </w:tcPr>
          <w:p w14:paraId="4F65372F" w14:textId="308E200E" w:rsidR="00007658" w:rsidRDefault="00007658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4C9259B" w14:textId="77777777" w:rsidTr="00193421">
        <w:trPr>
          <w:trHeight w:val="889"/>
        </w:trPr>
        <w:tc>
          <w:tcPr>
            <w:tcW w:w="3152" w:type="dxa"/>
          </w:tcPr>
          <w:p w14:paraId="7FCA94DD" w14:textId="42997C7F" w:rsidR="00007658" w:rsidRPr="00E87DB1" w:rsidRDefault="003B4490" w:rsidP="00193421">
            <w:pPr>
              <w:jc w:val="center"/>
            </w:pPr>
            <w:r>
              <w:rPr>
                <w:rFonts w:hint="eastAsia"/>
              </w:rPr>
              <w:t>新建目录</w:t>
            </w:r>
          </w:p>
        </w:tc>
        <w:tc>
          <w:tcPr>
            <w:tcW w:w="3152" w:type="dxa"/>
          </w:tcPr>
          <w:p w14:paraId="19BDE364" w14:textId="34680BE3" w:rsidR="00007658" w:rsidRPr="00E87DB1" w:rsidRDefault="00007658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370EA62" w14:textId="77777777" w:rsidTr="00193421">
        <w:trPr>
          <w:trHeight w:val="889"/>
        </w:trPr>
        <w:tc>
          <w:tcPr>
            <w:tcW w:w="3152" w:type="dxa"/>
          </w:tcPr>
          <w:p w14:paraId="53B48093" w14:textId="572AE509" w:rsidR="00007658" w:rsidRPr="00E87DB1" w:rsidRDefault="003B4490" w:rsidP="00193421">
            <w:pPr>
              <w:jc w:val="center"/>
            </w:pPr>
            <w:r>
              <w:rPr>
                <w:rFonts w:hint="eastAsia"/>
              </w:rPr>
              <w:t>获取当前目录文件</w:t>
            </w:r>
          </w:p>
        </w:tc>
        <w:tc>
          <w:tcPr>
            <w:tcW w:w="3152" w:type="dxa"/>
          </w:tcPr>
          <w:p w14:paraId="4EB57C5D" w14:textId="1B6FA4AC" w:rsidR="00007658" w:rsidRPr="00E87DB1" w:rsidRDefault="00007658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52B92FE4" w14:textId="77777777" w:rsidTr="00193421">
        <w:trPr>
          <w:trHeight w:val="889"/>
        </w:trPr>
        <w:tc>
          <w:tcPr>
            <w:tcW w:w="3152" w:type="dxa"/>
          </w:tcPr>
          <w:p w14:paraId="3DDC68F9" w14:textId="3F16CF40" w:rsidR="00007658" w:rsidRPr="00E87DB1" w:rsidRDefault="00ED3C32" w:rsidP="00193421">
            <w:pPr>
              <w:jc w:val="center"/>
            </w:pPr>
            <w:r>
              <w:rPr>
                <w:rFonts w:hint="eastAsia"/>
              </w:rPr>
              <w:t>文件重新命名</w:t>
            </w:r>
          </w:p>
        </w:tc>
        <w:tc>
          <w:tcPr>
            <w:tcW w:w="3152" w:type="dxa"/>
          </w:tcPr>
          <w:p w14:paraId="4BB3FB36" w14:textId="0507D810" w:rsidR="00007658" w:rsidRPr="00E87DB1" w:rsidRDefault="00007658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78FDCFA7" w14:textId="77777777" w:rsidTr="00193421">
        <w:trPr>
          <w:trHeight w:val="889"/>
        </w:trPr>
        <w:tc>
          <w:tcPr>
            <w:tcW w:w="3152" w:type="dxa"/>
          </w:tcPr>
          <w:p w14:paraId="256F1F89" w14:textId="29C0D25D" w:rsidR="00007658" w:rsidRPr="00E87DB1" w:rsidRDefault="00ED3C32" w:rsidP="00193421">
            <w:pPr>
              <w:jc w:val="center"/>
            </w:pPr>
            <w:r>
              <w:rPr>
                <w:rFonts w:hint="eastAsia"/>
              </w:rPr>
              <w:t>移动文件</w:t>
            </w:r>
          </w:p>
        </w:tc>
        <w:tc>
          <w:tcPr>
            <w:tcW w:w="3152" w:type="dxa"/>
          </w:tcPr>
          <w:p w14:paraId="33199F37" w14:textId="13B0ECA2" w:rsidR="00007658" w:rsidRPr="00E87DB1" w:rsidRDefault="00007658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4DC4C35C" w14:textId="77777777" w:rsidTr="00193421">
        <w:trPr>
          <w:trHeight w:val="889"/>
        </w:trPr>
        <w:tc>
          <w:tcPr>
            <w:tcW w:w="3152" w:type="dxa"/>
          </w:tcPr>
          <w:p w14:paraId="3C142F3B" w14:textId="61421C49" w:rsidR="00007658" w:rsidRPr="00E87DB1" w:rsidRDefault="00ED3C32" w:rsidP="00193421">
            <w:pPr>
              <w:jc w:val="center"/>
            </w:pPr>
            <w:r>
              <w:rPr>
                <w:rFonts w:hint="eastAsia"/>
              </w:rPr>
              <w:t>获取所有文件目录</w:t>
            </w:r>
          </w:p>
        </w:tc>
        <w:tc>
          <w:tcPr>
            <w:tcW w:w="3152" w:type="dxa"/>
          </w:tcPr>
          <w:p w14:paraId="6D64C41F" w14:textId="2019800A" w:rsidR="00007658" w:rsidRPr="00E87DB1" w:rsidRDefault="00007658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90F071C" w14:textId="77777777" w:rsidTr="00193421">
        <w:trPr>
          <w:trHeight w:val="889"/>
        </w:trPr>
        <w:tc>
          <w:tcPr>
            <w:tcW w:w="3152" w:type="dxa"/>
          </w:tcPr>
          <w:p w14:paraId="1087820F" w14:textId="5B192C3E" w:rsidR="00007658" w:rsidRPr="00E87DB1" w:rsidRDefault="008171C7" w:rsidP="00193421">
            <w:pPr>
              <w:jc w:val="center"/>
            </w:pPr>
            <w:r>
              <w:rPr>
                <w:rFonts w:hint="eastAsia"/>
              </w:rPr>
              <w:t>创建下载链接</w:t>
            </w:r>
          </w:p>
        </w:tc>
        <w:tc>
          <w:tcPr>
            <w:tcW w:w="3152" w:type="dxa"/>
          </w:tcPr>
          <w:p w14:paraId="39952090" w14:textId="1408D70F" w:rsidR="00007658" w:rsidRPr="00E87DB1" w:rsidRDefault="00007658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EA6874E" w14:textId="77777777" w:rsidTr="00193421">
        <w:trPr>
          <w:trHeight w:val="889"/>
        </w:trPr>
        <w:tc>
          <w:tcPr>
            <w:tcW w:w="3152" w:type="dxa"/>
          </w:tcPr>
          <w:p w14:paraId="40908BFF" w14:textId="4199E298" w:rsidR="00007658" w:rsidRPr="00E87DB1" w:rsidRDefault="00933B1C" w:rsidP="00193421">
            <w:pPr>
              <w:jc w:val="center"/>
            </w:pPr>
            <w:r>
              <w:rPr>
                <w:rFonts w:hint="eastAsia"/>
              </w:rPr>
              <w:lastRenderedPageBreak/>
              <w:t>下载文件</w:t>
            </w:r>
          </w:p>
        </w:tc>
        <w:tc>
          <w:tcPr>
            <w:tcW w:w="3152" w:type="dxa"/>
          </w:tcPr>
          <w:p w14:paraId="045792C7" w14:textId="55638A2B" w:rsidR="00007658" w:rsidRPr="00E87DB1" w:rsidRDefault="00007658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  <w:tr w:rsidR="00007658" w14:paraId="266F8B89" w14:textId="77777777" w:rsidTr="00193421">
        <w:trPr>
          <w:trHeight w:val="889"/>
        </w:trPr>
        <w:tc>
          <w:tcPr>
            <w:tcW w:w="3152" w:type="dxa"/>
          </w:tcPr>
          <w:p w14:paraId="45A178DA" w14:textId="78C1ACC5" w:rsidR="00007658" w:rsidRPr="00E87DB1" w:rsidRDefault="00933B1C" w:rsidP="00193421">
            <w:pPr>
              <w:jc w:val="center"/>
            </w:pPr>
            <w:r>
              <w:rPr>
                <w:rFonts w:hint="eastAsia"/>
              </w:rPr>
              <w:t>获取所有文件</w:t>
            </w:r>
          </w:p>
        </w:tc>
        <w:tc>
          <w:tcPr>
            <w:tcW w:w="3152" w:type="dxa"/>
          </w:tcPr>
          <w:p w14:paraId="5EA621E7" w14:textId="4FAD529C" w:rsidR="00007658" w:rsidRPr="00E87DB1" w:rsidRDefault="00007658" w:rsidP="00193421">
            <w:pPr>
              <w:jc w:val="center"/>
            </w:pPr>
            <w:proofErr w:type="gramStart"/>
            <w:r>
              <w:rPr>
                <w:rFonts w:hint="eastAsia"/>
              </w:rPr>
              <w:t>蒋</w:t>
            </w:r>
            <w:proofErr w:type="gramEnd"/>
            <w:r>
              <w:rPr>
                <w:rFonts w:hint="eastAsia"/>
              </w:rPr>
              <w:t>昌平</w:t>
            </w:r>
          </w:p>
        </w:tc>
      </w:tr>
    </w:tbl>
    <w:p w14:paraId="1D577483" w14:textId="1EC842A6" w:rsidR="005A2FBE" w:rsidRDefault="00DF73F5" w:rsidP="00F26A09">
      <w:pPr>
        <w:pStyle w:val="2"/>
      </w:pPr>
      <w:bookmarkStart w:id="5" w:name="_Toc154498135"/>
      <w:r>
        <w:rPr>
          <w:rFonts w:hint="eastAsia"/>
        </w:rPr>
        <w:t>1</w:t>
      </w:r>
      <w:r>
        <w:t>.4</w:t>
      </w:r>
      <w:r w:rsidR="00F26A09">
        <w:rPr>
          <w:rFonts w:hint="eastAsia"/>
        </w:rPr>
        <w:t>分享文件</w:t>
      </w:r>
      <w:r w:rsidR="002150CD">
        <w:rPr>
          <w:rFonts w:hint="eastAsia"/>
        </w:rPr>
        <w:t>功能</w:t>
      </w:r>
      <w:r w:rsidR="00F26A09">
        <w:rPr>
          <w:rFonts w:hint="eastAsia"/>
        </w:rPr>
        <w:t>模块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F26A09" w14:paraId="15F9E634" w14:textId="77777777" w:rsidTr="00DC5BD2">
        <w:trPr>
          <w:trHeight w:val="822"/>
        </w:trPr>
        <w:tc>
          <w:tcPr>
            <w:tcW w:w="3201" w:type="dxa"/>
            <w:shd w:val="clear" w:color="auto" w:fill="D9D9D9" w:themeFill="background1" w:themeFillShade="D9"/>
          </w:tcPr>
          <w:p w14:paraId="388E75FB" w14:textId="7C28B8D4" w:rsidR="00F26A09" w:rsidRPr="00F26A09" w:rsidRDefault="00F26A09" w:rsidP="00F26A09">
            <w:pPr>
              <w:jc w:val="center"/>
              <w:rPr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26A09">
              <w:rPr>
                <w:b/>
                <w:bCs/>
                <w:sz w:val="24"/>
                <w:szCs w:val="24"/>
              </w:rPr>
              <w:t>tory</w:t>
            </w:r>
            <w:r w:rsidRPr="00F26A09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4C50E30B" w14:textId="41478744" w:rsidR="00F26A09" w:rsidRPr="00F26A09" w:rsidRDefault="00F26A09" w:rsidP="00F26A09">
            <w:pPr>
              <w:jc w:val="center"/>
              <w:rPr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F26A09" w14:paraId="6DABF595" w14:textId="77777777" w:rsidTr="00DC5BD2">
        <w:trPr>
          <w:trHeight w:val="822"/>
        </w:trPr>
        <w:tc>
          <w:tcPr>
            <w:tcW w:w="3201" w:type="dxa"/>
          </w:tcPr>
          <w:p w14:paraId="2F010AF2" w14:textId="112DB059" w:rsidR="00F26A09" w:rsidRDefault="00A732FD" w:rsidP="00244469">
            <w:pPr>
              <w:jc w:val="center"/>
            </w:pPr>
            <w:r>
              <w:rPr>
                <w:rFonts w:hint="eastAsia"/>
              </w:rPr>
              <w:t>获取文件分享列表</w:t>
            </w:r>
          </w:p>
        </w:tc>
        <w:tc>
          <w:tcPr>
            <w:tcW w:w="3201" w:type="dxa"/>
          </w:tcPr>
          <w:p w14:paraId="560DA647" w14:textId="2DCFA18D" w:rsidR="00F26A09" w:rsidRDefault="00244469" w:rsidP="00244469">
            <w:pPr>
              <w:jc w:val="center"/>
            </w:pPr>
            <w:r>
              <w:rPr>
                <w:rFonts w:hint="eastAsia"/>
              </w:rPr>
              <w:t>张阳</w:t>
            </w:r>
          </w:p>
        </w:tc>
      </w:tr>
      <w:tr w:rsidR="00F26A09" w14:paraId="32B03D73" w14:textId="77777777" w:rsidTr="00DC5BD2">
        <w:trPr>
          <w:trHeight w:val="822"/>
        </w:trPr>
        <w:tc>
          <w:tcPr>
            <w:tcW w:w="3201" w:type="dxa"/>
          </w:tcPr>
          <w:p w14:paraId="78F93D6D" w14:textId="11755AB1" w:rsidR="00F26A09" w:rsidRDefault="00244469" w:rsidP="00244469">
            <w:pPr>
              <w:jc w:val="center"/>
            </w:pPr>
            <w:r>
              <w:rPr>
                <w:rFonts w:hint="eastAsia"/>
              </w:rPr>
              <w:t>分享文件</w:t>
            </w:r>
          </w:p>
        </w:tc>
        <w:tc>
          <w:tcPr>
            <w:tcW w:w="3201" w:type="dxa"/>
          </w:tcPr>
          <w:p w14:paraId="0CB678CF" w14:textId="5E25022E" w:rsidR="00F26A09" w:rsidRDefault="00244469" w:rsidP="00244469">
            <w:pPr>
              <w:jc w:val="center"/>
            </w:pPr>
            <w:r>
              <w:rPr>
                <w:rFonts w:hint="eastAsia"/>
              </w:rPr>
              <w:t>张阳</w:t>
            </w:r>
          </w:p>
        </w:tc>
      </w:tr>
      <w:tr w:rsidR="00244469" w14:paraId="7A628542" w14:textId="77777777" w:rsidTr="00DC5BD2">
        <w:trPr>
          <w:trHeight w:val="822"/>
        </w:trPr>
        <w:tc>
          <w:tcPr>
            <w:tcW w:w="3201" w:type="dxa"/>
          </w:tcPr>
          <w:p w14:paraId="083FFB1E" w14:textId="4FE25A20" w:rsidR="00244469" w:rsidRDefault="00244469" w:rsidP="00244469">
            <w:pPr>
              <w:jc w:val="center"/>
            </w:pPr>
            <w:r>
              <w:rPr>
                <w:rFonts w:hint="eastAsia"/>
              </w:rPr>
              <w:t>取消分享</w:t>
            </w:r>
          </w:p>
        </w:tc>
        <w:tc>
          <w:tcPr>
            <w:tcW w:w="3201" w:type="dxa"/>
          </w:tcPr>
          <w:p w14:paraId="1991687F" w14:textId="39A86EFE" w:rsidR="00244469" w:rsidRDefault="00244469" w:rsidP="00244469">
            <w:pPr>
              <w:jc w:val="center"/>
            </w:pPr>
            <w:r>
              <w:rPr>
                <w:rFonts w:hint="eastAsia"/>
              </w:rPr>
              <w:t>张阳</w:t>
            </w:r>
          </w:p>
        </w:tc>
      </w:tr>
    </w:tbl>
    <w:p w14:paraId="3B65B1BC" w14:textId="102BE382" w:rsidR="00F26A09" w:rsidRDefault="00F26A09" w:rsidP="00F26A09"/>
    <w:p w14:paraId="7EC39909" w14:textId="30D2F1EB" w:rsidR="00611166" w:rsidRDefault="00611166" w:rsidP="00F26A09"/>
    <w:p w14:paraId="2797A3C2" w14:textId="7F7205B7" w:rsidR="00611166" w:rsidRDefault="00611166" w:rsidP="00F26A09"/>
    <w:p w14:paraId="54523F2E" w14:textId="724EB1BB" w:rsidR="00611166" w:rsidRDefault="00611166" w:rsidP="00F26A09"/>
    <w:p w14:paraId="500553F6" w14:textId="7772D61C" w:rsidR="00611166" w:rsidRDefault="00611166" w:rsidP="00F26A09"/>
    <w:p w14:paraId="0B8CF6E5" w14:textId="39E87972" w:rsidR="00611166" w:rsidRDefault="00611166" w:rsidP="00F26A09"/>
    <w:p w14:paraId="2687E47B" w14:textId="465502E6" w:rsidR="00611166" w:rsidRDefault="00611166" w:rsidP="00F26A09"/>
    <w:p w14:paraId="465CFE95" w14:textId="789F697A" w:rsidR="00611166" w:rsidRDefault="00611166" w:rsidP="00F26A09"/>
    <w:p w14:paraId="169E54E0" w14:textId="532ACA0C" w:rsidR="00611166" w:rsidRDefault="00611166" w:rsidP="00F26A09"/>
    <w:p w14:paraId="2B9622CD" w14:textId="39C1D04A" w:rsidR="00611166" w:rsidRDefault="00611166" w:rsidP="00F26A09"/>
    <w:p w14:paraId="5B607B1A" w14:textId="77777777" w:rsidR="00611166" w:rsidRDefault="00611166" w:rsidP="00F26A09"/>
    <w:p w14:paraId="19EC0515" w14:textId="48339C1C" w:rsidR="009B486F" w:rsidRDefault="009B486F" w:rsidP="009B486F">
      <w:pPr>
        <w:pStyle w:val="1"/>
      </w:pPr>
      <w:bookmarkStart w:id="6" w:name="_Toc154498136"/>
      <w:r>
        <w:rPr>
          <w:rFonts w:hint="eastAsia"/>
        </w:rPr>
        <w:lastRenderedPageBreak/>
        <w:t>项目前端</w:t>
      </w:r>
      <w:r>
        <w:t>story</w:t>
      </w:r>
      <w:r>
        <w:rPr>
          <w:rFonts w:hint="eastAsia"/>
        </w:rPr>
        <w:t>列表</w:t>
      </w:r>
      <w:bookmarkEnd w:id="6"/>
    </w:p>
    <w:p w14:paraId="7EF8AB1F" w14:textId="39B1955A" w:rsidR="009B486F" w:rsidRDefault="009B486F" w:rsidP="009B486F">
      <w:pPr>
        <w:pStyle w:val="2"/>
      </w:pPr>
      <w:bookmarkStart w:id="7" w:name="_Toc154498137"/>
      <w:r>
        <w:rPr>
          <w:rFonts w:hint="eastAsia"/>
        </w:rPr>
        <w:t>2</w:t>
      </w:r>
      <w:r>
        <w:t>.1</w:t>
      </w:r>
      <w:r w:rsidR="00811D8F">
        <w:rPr>
          <w:rFonts w:hint="eastAsia"/>
        </w:rPr>
        <w:t>登录注册页面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983106" w14:paraId="7FC47584" w14:textId="77777777" w:rsidTr="00193421">
        <w:trPr>
          <w:trHeight w:val="822"/>
        </w:trPr>
        <w:tc>
          <w:tcPr>
            <w:tcW w:w="3201" w:type="dxa"/>
            <w:shd w:val="clear" w:color="auto" w:fill="D9D9D9" w:themeFill="background1" w:themeFillShade="D9"/>
          </w:tcPr>
          <w:p w14:paraId="0E019B69" w14:textId="77777777" w:rsidR="00983106" w:rsidRPr="00F26A09" w:rsidRDefault="00983106" w:rsidP="00193421">
            <w:pPr>
              <w:jc w:val="center"/>
              <w:rPr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26A09">
              <w:rPr>
                <w:b/>
                <w:bCs/>
                <w:sz w:val="24"/>
                <w:szCs w:val="24"/>
              </w:rPr>
              <w:t>tory</w:t>
            </w:r>
            <w:r w:rsidRPr="00F26A09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6EB3B8C6" w14:textId="77777777" w:rsidR="00983106" w:rsidRPr="00F26A09" w:rsidRDefault="00983106" w:rsidP="00193421">
            <w:pPr>
              <w:jc w:val="center"/>
              <w:rPr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983106" w14:paraId="59262898" w14:textId="77777777" w:rsidTr="00193421">
        <w:trPr>
          <w:trHeight w:val="822"/>
        </w:trPr>
        <w:tc>
          <w:tcPr>
            <w:tcW w:w="3201" w:type="dxa"/>
          </w:tcPr>
          <w:p w14:paraId="2EDD573E" w14:textId="12D47A55" w:rsidR="00983106" w:rsidRDefault="00A55356" w:rsidP="00193421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3201" w:type="dxa"/>
          </w:tcPr>
          <w:p w14:paraId="7C68BCF6" w14:textId="375F725A" w:rsidR="00983106" w:rsidRDefault="001F1CA9" w:rsidP="00193421">
            <w:pPr>
              <w:jc w:val="center"/>
            </w:pPr>
            <w:proofErr w:type="gramStart"/>
            <w:r>
              <w:rPr>
                <w:rFonts w:hint="eastAsia"/>
              </w:rPr>
              <w:t>杨晨宇</w:t>
            </w:r>
            <w:proofErr w:type="gramEnd"/>
          </w:p>
        </w:tc>
      </w:tr>
      <w:tr w:rsidR="00983106" w14:paraId="3168DC99" w14:textId="77777777" w:rsidTr="00193421">
        <w:trPr>
          <w:trHeight w:val="822"/>
        </w:trPr>
        <w:tc>
          <w:tcPr>
            <w:tcW w:w="3201" w:type="dxa"/>
          </w:tcPr>
          <w:p w14:paraId="27F0398B" w14:textId="67DDC338" w:rsidR="00983106" w:rsidRDefault="00A55356" w:rsidP="00193421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3201" w:type="dxa"/>
          </w:tcPr>
          <w:p w14:paraId="45DC59AB" w14:textId="7B166BF2" w:rsidR="00983106" w:rsidRDefault="001F1CA9" w:rsidP="00193421">
            <w:pPr>
              <w:jc w:val="center"/>
            </w:pPr>
            <w:proofErr w:type="gramStart"/>
            <w:r>
              <w:rPr>
                <w:rFonts w:hint="eastAsia"/>
              </w:rPr>
              <w:t>杨晨宇</w:t>
            </w:r>
            <w:proofErr w:type="gramEnd"/>
          </w:p>
        </w:tc>
      </w:tr>
      <w:tr w:rsidR="00983106" w14:paraId="23EC7B4F" w14:textId="77777777" w:rsidTr="00193421">
        <w:trPr>
          <w:trHeight w:val="822"/>
        </w:trPr>
        <w:tc>
          <w:tcPr>
            <w:tcW w:w="3201" w:type="dxa"/>
          </w:tcPr>
          <w:p w14:paraId="1EE3AD81" w14:textId="5E8CE14B" w:rsidR="00983106" w:rsidRDefault="00A55356" w:rsidP="00193421">
            <w:pPr>
              <w:jc w:val="center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3201" w:type="dxa"/>
          </w:tcPr>
          <w:p w14:paraId="1F83F220" w14:textId="5445F505" w:rsidR="00983106" w:rsidRDefault="001F1CA9" w:rsidP="00193421">
            <w:pPr>
              <w:jc w:val="center"/>
            </w:pPr>
            <w:proofErr w:type="gramStart"/>
            <w:r>
              <w:rPr>
                <w:rFonts w:hint="eastAsia"/>
              </w:rPr>
              <w:t>杨晨宇</w:t>
            </w:r>
            <w:proofErr w:type="gramEnd"/>
          </w:p>
        </w:tc>
      </w:tr>
      <w:tr w:rsidR="001F1CA9" w14:paraId="2B2B80E2" w14:textId="77777777" w:rsidTr="00193421">
        <w:trPr>
          <w:trHeight w:val="822"/>
        </w:trPr>
        <w:tc>
          <w:tcPr>
            <w:tcW w:w="3201" w:type="dxa"/>
          </w:tcPr>
          <w:p w14:paraId="4922B390" w14:textId="5DABE1B8" w:rsidR="001F1CA9" w:rsidRDefault="00A55356" w:rsidP="00193421">
            <w:pPr>
              <w:jc w:val="center"/>
            </w:pPr>
            <w:r>
              <w:rPr>
                <w:rFonts w:hint="eastAsia"/>
              </w:rPr>
              <w:t>邮箱验证码</w:t>
            </w:r>
          </w:p>
        </w:tc>
        <w:tc>
          <w:tcPr>
            <w:tcW w:w="3201" w:type="dxa"/>
          </w:tcPr>
          <w:p w14:paraId="534F7AEC" w14:textId="1AD5B58F" w:rsidR="001F1CA9" w:rsidRDefault="001F1CA9" w:rsidP="00193421">
            <w:pPr>
              <w:jc w:val="center"/>
            </w:pPr>
            <w:proofErr w:type="gramStart"/>
            <w:r>
              <w:rPr>
                <w:rFonts w:hint="eastAsia"/>
              </w:rPr>
              <w:t>杨晨宇</w:t>
            </w:r>
            <w:proofErr w:type="gramEnd"/>
          </w:p>
        </w:tc>
      </w:tr>
    </w:tbl>
    <w:p w14:paraId="6CBB78A8" w14:textId="25FF4A21" w:rsidR="00811D8F" w:rsidRDefault="00811D8F" w:rsidP="00811D8F"/>
    <w:p w14:paraId="4DCB983F" w14:textId="1B6C3708" w:rsidR="00A55356" w:rsidRDefault="002B60B5" w:rsidP="00A55356">
      <w:pPr>
        <w:pStyle w:val="2"/>
      </w:pPr>
      <w:bookmarkStart w:id="8" w:name="_Toc154498138"/>
      <w:r>
        <w:rPr>
          <w:rFonts w:hint="eastAsia"/>
        </w:rPr>
        <w:t>2</w:t>
      </w:r>
      <w:r>
        <w:t>.2</w:t>
      </w:r>
      <w:r>
        <w:rPr>
          <w:rFonts w:hint="eastAsia"/>
        </w:rPr>
        <w:t>云盘主页</w:t>
      </w:r>
      <w:r w:rsidR="00AB7E64">
        <w:rPr>
          <w:rFonts w:hint="eastAsia"/>
        </w:rPr>
        <w:t>页面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5D4B8A" w14:paraId="428DDD9A" w14:textId="77777777" w:rsidTr="00193421">
        <w:trPr>
          <w:trHeight w:val="822"/>
        </w:trPr>
        <w:tc>
          <w:tcPr>
            <w:tcW w:w="3201" w:type="dxa"/>
            <w:shd w:val="clear" w:color="auto" w:fill="D9D9D9" w:themeFill="background1" w:themeFillShade="D9"/>
          </w:tcPr>
          <w:p w14:paraId="6E0443C4" w14:textId="77777777" w:rsidR="005D4B8A" w:rsidRPr="00F26A09" w:rsidRDefault="005D4B8A" w:rsidP="00193421">
            <w:pPr>
              <w:jc w:val="center"/>
              <w:rPr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26A09">
              <w:rPr>
                <w:b/>
                <w:bCs/>
                <w:sz w:val="24"/>
                <w:szCs w:val="24"/>
              </w:rPr>
              <w:t>tory</w:t>
            </w:r>
            <w:r w:rsidRPr="00F26A09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34A895F6" w14:textId="77777777" w:rsidR="005D4B8A" w:rsidRPr="00F26A09" w:rsidRDefault="005D4B8A" w:rsidP="00193421">
            <w:pPr>
              <w:jc w:val="center"/>
              <w:rPr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5D4B8A" w14:paraId="11016B3D" w14:textId="77777777" w:rsidTr="00193421">
        <w:trPr>
          <w:trHeight w:val="822"/>
        </w:trPr>
        <w:tc>
          <w:tcPr>
            <w:tcW w:w="3201" w:type="dxa"/>
          </w:tcPr>
          <w:p w14:paraId="577B319D" w14:textId="086F2282" w:rsidR="005D4B8A" w:rsidRDefault="00D7062B" w:rsidP="00193421">
            <w:pPr>
              <w:jc w:val="center"/>
            </w:pPr>
            <w:r>
              <w:rPr>
                <w:rFonts w:hint="eastAsia"/>
              </w:rPr>
              <w:t>首页文件展示</w:t>
            </w:r>
          </w:p>
        </w:tc>
        <w:tc>
          <w:tcPr>
            <w:tcW w:w="3201" w:type="dxa"/>
          </w:tcPr>
          <w:p w14:paraId="2C2B379E" w14:textId="46197249" w:rsidR="005D4B8A" w:rsidRDefault="00D7062B" w:rsidP="00193421">
            <w:pPr>
              <w:jc w:val="center"/>
            </w:pPr>
            <w:r>
              <w:rPr>
                <w:rFonts w:hint="eastAsia"/>
              </w:rPr>
              <w:t>陈鑫</w:t>
            </w:r>
          </w:p>
        </w:tc>
      </w:tr>
      <w:tr w:rsidR="005D4B8A" w14:paraId="18B740B2" w14:textId="77777777" w:rsidTr="00193421">
        <w:trPr>
          <w:trHeight w:val="822"/>
        </w:trPr>
        <w:tc>
          <w:tcPr>
            <w:tcW w:w="3201" w:type="dxa"/>
          </w:tcPr>
          <w:p w14:paraId="7E7BB788" w14:textId="56EFFDB6" w:rsidR="005D4B8A" w:rsidRDefault="00D7062B" w:rsidP="00193421">
            <w:pPr>
              <w:jc w:val="center"/>
            </w:pPr>
            <w:r>
              <w:rPr>
                <w:rFonts w:hint="eastAsia"/>
              </w:rPr>
              <w:t>文件上传</w:t>
            </w:r>
          </w:p>
        </w:tc>
        <w:tc>
          <w:tcPr>
            <w:tcW w:w="3201" w:type="dxa"/>
          </w:tcPr>
          <w:p w14:paraId="6B3CDB55" w14:textId="0A8622C1" w:rsidR="005D4B8A" w:rsidRDefault="00D7062B" w:rsidP="00193421">
            <w:pPr>
              <w:jc w:val="center"/>
            </w:pPr>
            <w:r>
              <w:rPr>
                <w:rFonts w:hint="eastAsia"/>
              </w:rPr>
              <w:t>陈鑫</w:t>
            </w:r>
          </w:p>
        </w:tc>
      </w:tr>
      <w:tr w:rsidR="005D4B8A" w14:paraId="2F77EB15" w14:textId="77777777" w:rsidTr="00193421">
        <w:trPr>
          <w:trHeight w:val="822"/>
        </w:trPr>
        <w:tc>
          <w:tcPr>
            <w:tcW w:w="3201" w:type="dxa"/>
          </w:tcPr>
          <w:p w14:paraId="4939A708" w14:textId="04B54EB5" w:rsidR="005D4B8A" w:rsidRDefault="00D7062B" w:rsidP="00193421">
            <w:pPr>
              <w:jc w:val="center"/>
            </w:pPr>
            <w:r>
              <w:rPr>
                <w:rFonts w:hint="eastAsia"/>
              </w:rPr>
              <w:t>新建文件夹</w:t>
            </w:r>
          </w:p>
        </w:tc>
        <w:tc>
          <w:tcPr>
            <w:tcW w:w="3201" w:type="dxa"/>
          </w:tcPr>
          <w:p w14:paraId="43C9CADA" w14:textId="1E6B49A7" w:rsidR="005D4B8A" w:rsidRDefault="00D7062B" w:rsidP="00193421">
            <w:pPr>
              <w:jc w:val="center"/>
            </w:pPr>
            <w:r>
              <w:rPr>
                <w:rFonts w:hint="eastAsia"/>
              </w:rPr>
              <w:t>陈鑫</w:t>
            </w:r>
          </w:p>
        </w:tc>
      </w:tr>
      <w:tr w:rsidR="005D4B8A" w14:paraId="7A87B1B9" w14:textId="77777777" w:rsidTr="00193421">
        <w:trPr>
          <w:trHeight w:val="822"/>
        </w:trPr>
        <w:tc>
          <w:tcPr>
            <w:tcW w:w="3201" w:type="dxa"/>
          </w:tcPr>
          <w:p w14:paraId="26824EF6" w14:textId="60028345" w:rsidR="005D4B8A" w:rsidRDefault="00D7062B" w:rsidP="00193421">
            <w:pPr>
              <w:jc w:val="center"/>
            </w:pPr>
            <w:r>
              <w:rPr>
                <w:rFonts w:hint="eastAsia"/>
              </w:rPr>
              <w:t>批量移动</w:t>
            </w:r>
          </w:p>
        </w:tc>
        <w:tc>
          <w:tcPr>
            <w:tcW w:w="3201" w:type="dxa"/>
          </w:tcPr>
          <w:p w14:paraId="701BEE09" w14:textId="5DAB1E1B" w:rsidR="005D4B8A" w:rsidRDefault="00D7062B" w:rsidP="00193421">
            <w:pPr>
              <w:jc w:val="center"/>
            </w:pPr>
            <w:r>
              <w:rPr>
                <w:rFonts w:hint="eastAsia"/>
              </w:rPr>
              <w:t>陈鑫</w:t>
            </w:r>
          </w:p>
        </w:tc>
      </w:tr>
      <w:tr w:rsidR="00D7062B" w14:paraId="2BC5914D" w14:textId="77777777" w:rsidTr="00193421">
        <w:trPr>
          <w:trHeight w:val="822"/>
        </w:trPr>
        <w:tc>
          <w:tcPr>
            <w:tcW w:w="3201" w:type="dxa"/>
          </w:tcPr>
          <w:p w14:paraId="3A4A5D39" w14:textId="7989FCE1" w:rsidR="00D7062B" w:rsidRDefault="00D7062B" w:rsidP="00193421">
            <w:pPr>
              <w:jc w:val="center"/>
            </w:pPr>
            <w:r>
              <w:rPr>
                <w:rFonts w:hint="eastAsia"/>
              </w:rPr>
              <w:t>批量删除</w:t>
            </w:r>
          </w:p>
        </w:tc>
        <w:tc>
          <w:tcPr>
            <w:tcW w:w="3201" w:type="dxa"/>
          </w:tcPr>
          <w:p w14:paraId="51E726BA" w14:textId="3DB7436B" w:rsidR="00D7062B" w:rsidRDefault="00D7062B" w:rsidP="00193421">
            <w:pPr>
              <w:jc w:val="center"/>
            </w:pPr>
            <w:r>
              <w:rPr>
                <w:rFonts w:hint="eastAsia"/>
              </w:rPr>
              <w:t>陈鑫</w:t>
            </w:r>
          </w:p>
        </w:tc>
      </w:tr>
      <w:tr w:rsidR="00D7062B" w14:paraId="79EFE2B7" w14:textId="77777777" w:rsidTr="00193421">
        <w:trPr>
          <w:trHeight w:val="822"/>
        </w:trPr>
        <w:tc>
          <w:tcPr>
            <w:tcW w:w="3201" w:type="dxa"/>
          </w:tcPr>
          <w:p w14:paraId="6C62A5E3" w14:textId="4726E1EE" w:rsidR="00D7062B" w:rsidRDefault="00D7062B" w:rsidP="00193421">
            <w:pPr>
              <w:jc w:val="center"/>
            </w:pPr>
            <w:r>
              <w:rPr>
                <w:rFonts w:hint="eastAsia"/>
              </w:rPr>
              <w:t>修改头像</w:t>
            </w:r>
            <w:r w:rsidR="003E0570">
              <w:rPr>
                <w:rFonts w:hint="eastAsia"/>
              </w:rPr>
              <w:t>和</w:t>
            </w:r>
            <w:r>
              <w:rPr>
                <w:rFonts w:hint="eastAsia"/>
              </w:rPr>
              <w:t>密码</w:t>
            </w:r>
          </w:p>
        </w:tc>
        <w:tc>
          <w:tcPr>
            <w:tcW w:w="3201" w:type="dxa"/>
          </w:tcPr>
          <w:p w14:paraId="1F82D9F2" w14:textId="7E113360" w:rsidR="00D7062B" w:rsidRDefault="00D7062B" w:rsidP="00193421">
            <w:pPr>
              <w:jc w:val="center"/>
            </w:pPr>
            <w:r>
              <w:rPr>
                <w:rFonts w:hint="eastAsia"/>
              </w:rPr>
              <w:t>陈鑫</w:t>
            </w:r>
          </w:p>
        </w:tc>
      </w:tr>
    </w:tbl>
    <w:p w14:paraId="3887CC51" w14:textId="7417AD0A" w:rsidR="002B60B5" w:rsidRDefault="007714D1" w:rsidP="007714D1">
      <w:pPr>
        <w:pStyle w:val="2"/>
      </w:pPr>
      <w:bookmarkStart w:id="9" w:name="_Toc154498139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文件分享与回收页面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611166" w14:paraId="4DD2B490" w14:textId="77777777" w:rsidTr="00193421">
        <w:trPr>
          <w:trHeight w:val="822"/>
        </w:trPr>
        <w:tc>
          <w:tcPr>
            <w:tcW w:w="3201" w:type="dxa"/>
            <w:shd w:val="clear" w:color="auto" w:fill="D9D9D9" w:themeFill="background1" w:themeFillShade="D9"/>
          </w:tcPr>
          <w:p w14:paraId="72C1198C" w14:textId="77777777" w:rsidR="00611166" w:rsidRPr="00F26A09" w:rsidRDefault="00611166" w:rsidP="00193421">
            <w:pPr>
              <w:jc w:val="center"/>
              <w:rPr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26A09">
              <w:rPr>
                <w:b/>
                <w:bCs/>
                <w:sz w:val="24"/>
                <w:szCs w:val="24"/>
              </w:rPr>
              <w:t>tory</w:t>
            </w:r>
            <w:r w:rsidRPr="00F26A09"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74FDF5FC" w14:textId="77777777" w:rsidR="00611166" w:rsidRPr="00F26A09" w:rsidRDefault="00611166" w:rsidP="00193421">
            <w:pPr>
              <w:jc w:val="center"/>
              <w:rPr>
                <w:b/>
                <w:bCs/>
                <w:sz w:val="24"/>
                <w:szCs w:val="24"/>
              </w:rPr>
            </w:pPr>
            <w:r w:rsidRPr="00F26A09">
              <w:rPr>
                <w:rFonts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611166" w14:paraId="5523D171" w14:textId="77777777" w:rsidTr="00193421">
        <w:trPr>
          <w:trHeight w:val="822"/>
        </w:trPr>
        <w:tc>
          <w:tcPr>
            <w:tcW w:w="3201" w:type="dxa"/>
          </w:tcPr>
          <w:p w14:paraId="2765E76F" w14:textId="66F593FA" w:rsidR="00611166" w:rsidRDefault="00204062" w:rsidP="00193421">
            <w:pPr>
              <w:jc w:val="center"/>
            </w:pPr>
            <w:r>
              <w:rPr>
                <w:rFonts w:hint="eastAsia"/>
              </w:rPr>
              <w:t>文件分享</w:t>
            </w:r>
          </w:p>
        </w:tc>
        <w:tc>
          <w:tcPr>
            <w:tcW w:w="3201" w:type="dxa"/>
          </w:tcPr>
          <w:p w14:paraId="0B6C4F1D" w14:textId="481A23BE" w:rsidR="00611166" w:rsidRDefault="00204062" w:rsidP="00193421">
            <w:pPr>
              <w:jc w:val="center"/>
            </w:pPr>
            <w:r>
              <w:rPr>
                <w:rFonts w:hint="eastAsia"/>
              </w:rPr>
              <w:t>李文豪</w:t>
            </w:r>
          </w:p>
        </w:tc>
      </w:tr>
      <w:tr w:rsidR="00611166" w14:paraId="2BE8608A" w14:textId="77777777" w:rsidTr="00193421">
        <w:trPr>
          <w:trHeight w:val="822"/>
        </w:trPr>
        <w:tc>
          <w:tcPr>
            <w:tcW w:w="3201" w:type="dxa"/>
          </w:tcPr>
          <w:p w14:paraId="5A26C7F2" w14:textId="0FBDA1D7" w:rsidR="00611166" w:rsidRDefault="00204062" w:rsidP="00193421">
            <w:pPr>
              <w:jc w:val="center"/>
            </w:pPr>
            <w:r>
              <w:rPr>
                <w:rFonts w:hint="eastAsia"/>
              </w:rPr>
              <w:t>分享记录</w:t>
            </w:r>
          </w:p>
        </w:tc>
        <w:tc>
          <w:tcPr>
            <w:tcW w:w="3201" w:type="dxa"/>
          </w:tcPr>
          <w:p w14:paraId="1CD17E56" w14:textId="21280184" w:rsidR="00611166" w:rsidRDefault="00204062" w:rsidP="00193421">
            <w:pPr>
              <w:jc w:val="center"/>
            </w:pPr>
            <w:r>
              <w:rPr>
                <w:rFonts w:hint="eastAsia"/>
              </w:rPr>
              <w:t>李文豪</w:t>
            </w:r>
          </w:p>
        </w:tc>
      </w:tr>
      <w:tr w:rsidR="00611166" w14:paraId="6E02C588" w14:textId="77777777" w:rsidTr="00193421">
        <w:trPr>
          <w:trHeight w:val="822"/>
        </w:trPr>
        <w:tc>
          <w:tcPr>
            <w:tcW w:w="3201" w:type="dxa"/>
          </w:tcPr>
          <w:p w14:paraId="0CCC69EC" w14:textId="3EA9F94A" w:rsidR="00611166" w:rsidRDefault="00204062" w:rsidP="00193421">
            <w:pPr>
              <w:jc w:val="center"/>
            </w:pPr>
            <w:r>
              <w:rPr>
                <w:rFonts w:hint="eastAsia"/>
              </w:rPr>
              <w:t>取消分享</w:t>
            </w:r>
          </w:p>
        </w:tc>
        <w:tc>
          <w:tcPr>
            <w:tcW w:w="3201" w:type="dxa"/>
          </w:tcPr>
          <w:p w14:paraId="190849C5" w14:textId="759974D6" w:rsidR="00611166" w:rsidRDefault="00204062" w:rsidP="00193421">
            <w:pPr>
              <w:jc w:val="center"/>
            </w:pPr>
            <w:r>
              <w:rPr>
                <w:rFonts w:hint="eastAsia"/>
              </w:rPr>
              <w:t>李文豪</w:t>
            </w:r>
          </w:p>
        </w:tc>
      </w:tr>
      <w:tr w:rsidR="00611166" w14:paraId="11999DE9" w14:textId="77777777" w:rsidTr="00193421">
        <w:trPr>
          <w:trHeight w:val="822"/>
        </w:trPr>
        <w:tc>
          <w:tcPr>
            <w:tcW w:w="3201" w:type="dxa"/>
          </w:tcPr>
          <w:p w14:paraId="7B60F0BB" w14:textId="559B4914" w:rsidR="00611166" w:rsidRDefault="00204062" w:rsidP="00193421">
            <w:pPr>
              <w:jc w:val="center"/>
            </w:pPr>
            <w:r>
              <w:rPr>
                <w:rFonts w:hint="eastAsia"/>
              </w:rPr>
              <w:t>回收找回</w:t>
            </w:r>
          </w:p>
        </w:tc>
        <w:tc>
          <w:tcPr>
            <w:tcW w:w="3201" w:type="dxa"/>
          </w:tcPr>
          <w:p w14:paraId="51003FBA" w14:textId="2A7D2656" w:rsidR="00611166" w:rsidRDefault="00204062" w:rsidP="0020406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李文豪</w:t>
            </w:r>
          </w:p>
        </w:tc>
      </w:tr>
      <w:tr w:rsidR="00611166" w14:paraId="48E095B5" w14:textId="77777777" w:rsidTr="00193421">
        <w:trPr>
          <w:trHeight w:val="822"/>
        </w:trPr>
        <w:tc>
          <w:tcPr>
            <w:tcW w:w="3201" w:type="dxa"/>
          </w:tcPr>
          <w:p w14:paraId="4D4BB73B" w14:textId="4EB8F24A" w:rsidR="00611166" w:rsidRDefault="00204062" w:rsidP="00193421">
            <w:pPr>
              <w:jc w:val="center"/>
            </w:pPr>
            <w:r>
              <w:rPr>
                <w:rFonts w:hint="eastAsia"/>
              </w:rPr>
              <w:t>永久删除</w:t>
            </w:r>
          </w:p>
        </w:tc>
        <w:tc>
          <w:tcPr>
            <w:tcW w:w="3201" w:type="dxa"/>
          </w:tcPr>
          <w:p w14:paraId="6CC12620" w14:textId="6B0F7DB6" w:rsidR="00611166" w:rsidRDefault="00204062" w:rsidP="00193421">
            <w:pPr>
              <w:jc w:val="center"/>
            </w:pPr>
            <w:r>
              <w:rPr>
                <w:rFonts w:hint="eastAsia"/>
              </w:rPr>
              <w:t>李文豪</w:t>
            </w:r>
          </w:p>
        </w:tc>
      </w:tr>
    </w:tbl>
    <w:p w14:paraId="09C1F557" w14:textId="70EDBBFB" w:rsidR="00A55356" w:rsidRDefault="00A55356" w:rsidP="00811D8F"/>
    <w:p w14:paraId="6B5180EB" w14:textId="225D27D0" w:rsidR="00A55356" w:rsidRDefault="00A55356" w:rsidP="00811D8F"/>
    <w:p w14:paraId="6ACD1307" w14:textId="585FE3C9" w:rsidR="006E0AEE" w:rsidRPr="006E0AEE" w:rsidRDefault="006E0AEE" w:rsidP="006E0AEE"/>
    <w:p w14:paraId="71B273C1" w14:textId="660F95DE" w:rsidR="006E0AEE" w:rsidRPr="006E0AEE" w:rsidRDefault="006E0AEE" w:rsidP="006E0AEE"/>
    <w:p w14:paraId="7EF54F12" w14:textId="23E7552F" w:rsidR="006E0AEE" w:rsidRPr="006E0AEE" w:rsidRDefault="006E0AEE" w:rsidP="006E0AEE"/>
    <w:p w14:paraId="7CBBB86C" w14:textId="489F0AF5" w:rsidR="006E0AEE" w:rsidRPr="006E0AEE" w:rsidRDefault="006E0AEE" w:rsidP="006E0AEE"/>
    <w:p w14:paraId="18743F6F" w14:textId="3EB2446A" w:rsidR="006E0AEE" w:rsidRPr="006E0AEE" w:rsidRDefault="006E0AEE" w:rsidP="006E0AEE"/>
    <w:p w14:paraId="57F76E19" w14:textId="4A479BE2" w:rsidR="006E0AEE" w:rsidRPr="006E0AEE" w:rsidRDefault="006E0AEE" w:rsidP="006E0AEE"/>
    <w:p w14:paraId="38340F09" w14:textId="40318F41" w:rsidR="006E0AEE" w:rsidRPr="006E0AEE" w:rsidRDefault="006E0AEE" w:rsidP="006E0AEE"/>
    <w:p w14:paraId="4851994A" w14:textId="7D727C34" w:rsidR="006E0AEE" w:rsidRPr="006E0AEE" w:rsidRDefault="006E0AEE" w:rsidP="006E0AEE"/>
    <w:p w14:paraId="2C13CC4E" w14:textId="0E919817" w:rsidR="006E0AEE" w:rsidRPr="006E0AEE" w:rsidRDefault="006E0AEE" w:rsidP="006E0AEE"/>
    <w:p w14:paraId="02847656" w14:textId="2EBC7BC3" w:rsidR="006E0AEE" w:rsidRPr="006E0AEE" w:rsidRDefault="006E0AEE" w:rsidP="006E0AEE"/>
    <w:p w14:paraId="0FE4BC5D" w14:textId="551B0211" w:rsidR="006E0AEE" w:rsidRPr="006E0AEE" w:rsidRDefault="006E0AEE" w:rsidP="006E0AEE"/>
    <w:p w14:paraId="082B2E8E" w14:textId="7BA5B208" w:rsidR="006E0AEE" w:rsidRPr="006E0AEE" w:rsidRDefault="006E0AEE" w:rsidP="006E0AEE"/>
    <w:p w14:paraId="1EABE2CE" w14:textId="2B48A673" w:rsidR="006E0AEE" w:rsidRPr="006E0AEE" w:rsidRDefault="006E0AEE" w:rsidP="006E0AEE">
      <w:pPr>
        <w:tabs>
          <w:tab w:val="left" w:pos="840"/>
        </w:tabs>
      </w:pPr>
      <w:r>
        <w:tab/>
      </w:r>
    </w:p>
    <w:p w14:paraId="0DD1236C" w14:textId="77777777" w:rsidR="006E0AEE" w:rsidRPr="006E0AEE" w:rsidRDefault="006E0AEE" w:rsidP="006E0AEE"/>
    <w:sectPr w:rsidR="006E0AEE" w:rsidRPr="006E0AEE" w:rsidSect="00AD6D5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6CA61" w14:textId="77777777" w:rsidR="004A456B" w:rsidRDefault="004A456B">
      <w:r>
        <w:separator/>
      </w:r>
    </w:p>
  </w:endnote>
  <w:endnote w:type="continuationSeparator" w:id="0">
    <w:p w14:paraId="602AFA5D" w14:textId="77777777" w:rsidR="004A456B" w:rsidRDefault="004A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51D1" w14:textId="77777777" w:rsidR="00D702EC" w:rsidRDefault="0003077D" w:rsidP="00EF520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02E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069060" w14:textId="77777777" w:rsidR="00D702EC" w:rsidRDefault="00D702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220"/>
      <w:gridCol w:w="1980"/>
    </w:tblGrid>
    <w:tr w:rsidR="00D702EC" w14:paraId="14220CF0" w14:textId="77777777">
      <w:tc>
        <w:tcPr>
          <w:tcW w:w="1188" w:type="dxa"/>
        </w:tcPr>
        <w:p w14:paraId="4538DF03" w14:textId="27BCC844" w:rsidR="00D702EC" w:rsidRPr="00940247" w:rsidRDefault="00D702EC" w:rsidP="000E1F1F">
          <w:pPr>
            <w:pStyle w:val="a5"/>
          </w:pPr>
        </w:p>
      </w:tc>
      <w:tc>
        <w:tcPr>
          <w:tcW w:w="5220" w:type="dxa"/>
        </w:tcPr>
        <w:p w14:paraId="31D040B8" w14:textId="77777777" w:rsidR="00D702EC" w:rsidRPr="00940247" w:rsidRDefault="00DE02EF" w:rsidP="000E1F1F">
          <w:pPr>
            <w:pStyle w:val="a5"/>
            <w:jc w:val="center"/>
          </w:pPr>
          <w:r>
            <w:rPr>
              <w:rFonts w:hint="eastAsia"/>
            </w:rPr>
            <w:t>内部公开，</w:t>
          </w:r>
          <w:r w:rsidR="00D702EC" w:rsidRPr="00940247">
            <w:rPr>
              <w:rFonts w:hint="eastAsia"/>
            </w:rPr>
            <w:t>未经许可不得扩散</w:t>
          </w:r>
        </w:p>
      </w:tc>
      <w:tc>
        <w:tcPr>
          <w:tcW w:w="1980" w:type="dxa"/>
        </w:tcPr>
        <w:p w14:paraId="1D4FA963" w14:textId="77777777" w:rsidR="00D702EC" w:rsidRPr="00940247" w:rsidRDefault="00D702EC" w:rsidP="000A367E">
          <w:pPr>
            <w:pStyle w:val="a5"/>
            <w:jc w:val="right"/>
          </w:pPr>
          <w:r w:rsidRPr="00940247">
            <w:rPr>
              <w:rFonts w:hint="eastAsia"/>
            </w:rPr>
            <w:t>第</w:t>
          </w:r>
          <w:r w:rsidR="0003077D" w:rsidRPr="00940247">
            <w:fldChar w:fldCharType="begin"/>
          </w:r>
          <w:r w:rsidRPr="00940247">
            <w:instrText>PAGE</w:instrText>
          </w:r>
          <w:r w:rsidR="0003077D" w:rsidRPr="00940247">
            <w:fldChar w:fldCharType="separate"/>
          </w:r>
          <w:r w:rsidR="00C9575F">
            <w:rPr>
              <w:noProof/>
            </w:rPr>
            <w:t>2</w:t>
          </w:r>
          <w:r w:rsidR="0003077D" w:rsidRPr="00940247">
            <w:fldChar w:fldCharType="end"/>
          </w:r>
          <w:r w:rsidRPr="00940247">
            <w:rPr>
              <w:rFonts w:hint="eastAsia"/>
            </w:rPr>
            <w:t>页</w:t>
          </w:r>
          <w:r w:rsidRPr="00940247">
            <w:t xml:space="preserve">, </w:t>
          </w:r>
          <w:r w:rsidRPr="00940247">
            <w:rPr>
              <w:rFonts w:hint="eastAsia"/>
            </w:rPr>
            <w:t>共</w:t>
          </w:r>
          <w:fldSimple w:instr=" NUMPAGES  \* Arabic  \* MERGEFORMAT ">
            <w:r w:rsidR="00C9575F">
              <w:rPr>
                <w:noProof/>
              </w:rPr>
              <w:t>4</w:t>
            </w:r>
          </w:fldSimple>
          <w:r w:rsidRPr="00940247">
            <w:rPr>
              <w:rFonts w:hint="eastAsia"/>
            </w:rPr>
            <w:t>页</w:t>
          </w:r>
        </w:p>
      </w:tc>
    </w:tr>
  </w:tbl>
  <w:p w14:paraId="79572215" w14:textId="77777777" w:rsidR="00D702EC" w:rsidRDefault="00D702EC" w:rsidP="00723F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68AA" w14:textId="77777777" w:rsidR="004A456B" w:rsidRDefault="004A456B">
      <w:r>
        <w:separator/>
      </w:r>
    </w:p>
  </w:footnote>
  <w:footnote w:type="continuationSeparator" w:id="0">
    <w:p w14:paraId="2861BBE4" w14:textId="77777777" w:rsidR="004A456B" w:rsidRDefault="004A4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5464"/>
      <w:gridCol w:w="1980"/>
    </w:tblGrid>
    <w:tr w:rsidR="001031AA" w:rsidRPr="00C0122E" w14:paraId="23BAA942" w14:textId="77777777" w:rsidTr="00B861BD">
      <w:trPr>
        <w:cantSplit/>
        <w:trHeight w:hRule="exact" w:val="668"/>
      </w:trPr>
      <w:tc>
        <w:tcPr>
          <w:tcW w:w="2042" w:type="dxa"/>
        </w:tcPr>
        <w:p w14:paraId="641E7D42" w14:textId="41178360" w:rsidR="001031AA" w:rsidRPr="007C572A" w:rsidRDefault="002604F5" w:rsidP="00B861BD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78380B68" wp14:editId="05EBC981">
                <wp:extent cx="552735" cy="178978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922" cy="183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14:paraId="00B8470B" w14:textId="7A2A0CFE" w:rsidR="001031AA" w:rsidRPr="001031AA" w:rsidRDefault="00887251" w:rsidP="00B861BD">
          <w:pPr>
            <w:pStyle w:val="a9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proofErr w:type="gramStart"/>
          <w:r>
            <w:rPr>
              <w:rFonts w:hint="eastAsia"/>
            </w:rPr>
            <w:t>软通</w:t>
          </w:r>
          <w:r w:rsidR="002604F5">
            <w:rPr>
              <w:rFonts w:hint="eastAsia"/>
            </w:rPr>
            <w:t>教育</w:t>
          </w:r>
          <w:proofErr w:type="gramEnd"/>
          <w:r w:rsidR="00CF6103">
            <w:rPr>
              <w:rFonts w:hint="eastAsia"/>
            </w:rPr>
            <w:t xml:space="preserve"> XXX</w:t>
          </w:r>
          <w:r w:rsidR="00CF6103">
            <w:rPr>
              <w:rFonts w:hint="eastAsia"/>
            </w:rPr>
            <w:t>文档</w:t>
          </w:r>
        </w:p>
      </w:tc>
      <w:tc>
        <w:tcPr>
          <w:tcW w:w="1980" w:type="dxa"/>
          <w:vAlign w:val="bottom"/>
        </w:tcPr>
        <w:p w14:paraId="388A10FE" w14:textId="77777777" w:rsidR="001031AA" w:rsidRPr="001031AA" w:rsidRDefault="001031AA" w:rsidP="00D363EA">
          <w:pPr>
            <w:pStyle w:val="a9"/>
            <w:ind w:firstLine="360"/>
          </w:pPr>
          <w:r>
            <w:rPr>
              <w:rFonts w:hint="eastAsia"/>
            </w:rPr>
            <w:t>内部公开</w:t>
          </w:r>
        </w:p>
      </w:tc>
    </w:tr>
  </w:tbl>
  <w:p w14:paraId="4AFC04C5" w14:textId="77777777" w:rsidR="00D702EC" w:rsidRPr="00C0122E" w:rsidRDefault="00D702EC" w:rsidP="008C0D6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EF4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117F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AD24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4275A7"/>
    <w:multiLevelType w:val="multilevel"/>
    <w:tmpl w:val="B088F64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A394F6F"/>
    <w:multiLevelType w:val="hybridMultilevel"/>
    <w:tmpl w:val="3BACA0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D43AE0"/>
    <w:multiLevelType w:val="hybridMultilevel"/>
    <w:tmpl w:val="B89243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A47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341BAB"/>
    <w:multiLevelType w:val="hybridMultilevel"/>
    <w:tmpl w:val="2A681D84"/>
    <w:lvl w:ilvl="0" w:tplc="A6B4C2AA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6A3D7E"/>
    <w:multiLevelType w:val="hybridMultilevel"/>
    <w:tmpl w:val="8D547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549B00">
      <w:start w:val="1"/>
      <w:numFmt w:val="decimal"/>
      <w:lvlText w:val="%2、"/>
      <w:lvlJc w:val="left"/>
      <w:pPr>
        <w:ind w:left="11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C80E3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BB00DA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93976"/>
    <w:multiLevelType w:val="hybridMultilevel"/>
    <w:tmpl w:val="CC347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276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7503987">
    <w:abstractNumId w:val="9"/>
  </w:num>
  <w:num w:numId="2" w16cid:durableId="1247308059">
    <w:abstractNumId w:val="6"/>
  </w:num>
  <w:num w:numId="3" w16cid:durableId="482157595">
    <w:abstractNumId w:val="11"/>
  </w:num>
  <w:num w:numId="4" w16cid:durableId="1768189572">
    <w:abstractNumId w:val="0"/>
  </w:num>
  <w:num w:numId="5" w16cid:durableId="1334843195">
    <w:abstractNumId w:val="12"/>
  </w:num>
  <w:num w:numId="6" w16cid:durableId="89082924">
    <w:abstractNumId w:val="10"/>
  </w:num>
  <w:num w:numId="7" w16cid:durableId="1861696037">
    <w:abstractNumId w:val="1"/>
  </w:num>
  <w:num w:numId="8" w16cid:durableId="1715999615">
    <w:abstractNumId w:val="5"/>
  </w:num>
  <w:num w:numId="9" w16cid:durableId="1492406503">
    <w:abstractNumId w:val="4"/>
  </w:num>
  <w:num w:numId="10" w16cid:durableId="1742367330">
    <w:abstractNumId w:val="2"/>
  </w:num>
  <w:num w:numId="11" w16cid:durableId="338001591">
    <w:abstractNumId w:val="7"/>
  </w:num>
  <w:num w:numId="12" w16cid:durableId="1704480309">
    <w:abstractNumId w:val="13"/>
  </w:num>
  <w:num w:numId="13" w16cid:durableId="1176456096">
    <w:abstractNumId w:val="13"/>
    <w:lvlOverride w:ilvl="0">
      <w:startOverride w:val="1"/>
    </w:lvlOverride>
  </w:num>
  <w:num w:numId="14" w16cid:durableId="890921357">
    <w:abstractNumId w:val="8"/>
  </w:num>
  <w:num w:numId="15" w16cid:durableId="290940297">
    <w:abstractNumId w:val="3"/>
  </w:num>
  <w:num w:numId="16" w16cid:durableId="330914291">
    <w:abstractNumId w:val="3"/>
  </w:num>
  <w:num w:numId="17" w16cid:durableId="437525112">
    <w:abstractNumId w:val="3"/>
  </w:num>
  <w:num w:numId="18" w16cid:durableId="1069419222">
    <w:abstractNumId w:val="3"/>
  </w:num>
  <w:num w:numId="19" w16cid:durableId="1834029050">
    <w:abstractNumId w:val="3"/>
  </w:num>
  <w:num w:numId="20" w16cid:durableId="791872454">
    <w:abstractNumId w:val="3"/>
  </w:num>
  <w:num w:numId="21" w16cid:durableId="197092025">
    <w:abstractNumId w:val="3"/>
  </w:num>
  <w:num w:numId="22" w16cid:durableId="1847361388">
    <w:abstractNumId w:val="3"/>
  </w:num>
  <w:num w:numId="23" w16cid:durableId="1235048765">
    <w:abstractNumId w:val="3"/>
  </w:num>
  <w:num w:numId="24" w16cid:durableId="198688616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F5"/>
    <w:rsid w:val="000002B5"/>
    <w:rsid w:val="0000283A"/>
    <w:rsid w:val="00003122"/>
    <w:rsid w:val="00003725"/>
    <w:rsid w:val="00004788"/>
    <w:rsid w:val="00007658"/>
    <w:rsid w:val="0001070C"/>
    <w:rsid w:val="00013C89"/>
    <w:rsid w:val="000150C5"/>
    <w:rsid w:val="0001526C"/>
    <w:rsid w:val="000161F5"/>
    <w:rsid w:val="00020E53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6D34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43E4"/>
    <w:rsid w:val="0011450E"/>
    <w:rsid w:val="00115022"/>
    <w:rsid w:val="00115571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47E2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4093"/>
    <w:rsid w:val="001D40BD"/>
    <w:rsid w:val="001D7B46"/>
    <w:rsid w:val="001E17C0"/>
    <w:rsid w:val="001E58ED"/>
    <w:rsid w:val="001F1CA9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062"/>
    <w:rsid w:val="00204B20"/>
    <w:rsid w:val="002079EC"/>
    <w:rsid w:val="00207ADD"/>
    <w:rsid w:val="00213252"/>
    <w:rsid w:val="002150CD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400D1"/>
    <w:rsid w:val="00240992"/>
    <w:rsid w:val="00241D3D"/>
    <w:rsid w:val="002432E4"/>
    <w:rsid w:val="00244469"/>
    <w:rsid w:val="00244FD1"/>
    <w:rsid w:val="0024575D"/>
    <w:rsid w:val="00246BB4"/>
    <w:rsid w:val="00246EBC"/>
    <w:rsid w:val="00247ABE"/>
    <w:rsid w:val="00250A36"/>
    <w:rsid w:val="00250A47"/>
    <w:rsid w:val="00250B1B"/>
    <w:rsid w:val="0025190E"/>
    <w:rsid w:val="0025306A"/>
    <w:rsid w:val="00257371"/>
    <w:rsid w:val="002604F5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0B5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26C"/>
    <w:rsid w:val="0030553D"/>
    <w:rsid w:val="00310A7C"/>
    <w:rsid w:val="003111AF"/>
    <w:rsid w:val="003119D9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735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02E1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4490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0570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61E5"/>
    <w:rsid w:val="00413258"/>
    <w:rsid w:val="00413815"/>
    <w:rsid w:val="0041384D"/>
    <w:rsid w:val="0041470D"/>
    <w:rsid w:val="00414EC8"/>
    <w:rsid w:val="00415A5B"/>
    <w:rsid w:val="00417927"/>
    <w:rsid w:val="00421E47"/>
    <w:rsid w:val="0042203C"/>
    <w:rsid w:val="0042348B"/>
    <w:rsid w:val="0042499F"/>
    <w:rsid w:val="00427743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456B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0D94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2FBE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2DC3"/>
    <w:rsid w:val="005D4B8A"/>
    <w:rsid w:val="005D5920"/>
    <w:rsid w:val="005E1A97"/>
    <w:rsid w:val="005E5019"/>
    <w:rsid w:val="005E545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1166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0AEE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4D1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2719"/>
    <w:rsid w:val="007A3593"/>
    <w:rsid w:val="007A379E"/>
    <w:rsid w:val="007A4888"/>
    <w:rsid w:val="007A74B6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5FD4"/>
    <w:rsid w:val="007F68B3"/>
    <w:rsid w:val="008002CA"/>
    <w:rsid w:val="00801A85"/>
    <w:rsid w:val="00802462"/>
    <w:rsid w:val="00807665"/>
    <w:rsid w:val="00807830"/>
    <w:rsid w:val="0081080E"/>
    <w:rsid w:val="00811D8F"/>
    <w:rsid w:val="008127C0"/>
    <w:rsid w:val="008135BA"/>
    <w:rsid w:val="00813F1E"/>
    <w:rsid w:val="008145DE"/>
    <w:rsid w:val="008171C7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97E39"/>
    <w:rsid w:val="008A1E2F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579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B1C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0988"/>
    <w:rsid w:val="00964C0C"/>
    <w:rsid w:val="0096702E"/>
    <w:rsid w:val="00967B47"/>
    <w:rsid w:val="00970A4A"/>
    <w:rsid w:val="009739F1"/>
    <w:rsid w:val="009804B7"/>
    <w:rsid w:val="00983106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486F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27D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356"/>
    <w:rsid w:val="00A55879"/>
    <w:rsid w:val="00A603E1"/>
    <w:rsid w:val="00A6045E"/>
    <w:rsid w:val="00A613DA"/>
    <w:rsid w:val="00A6210C"/>
    <w:rsid w:val="00A635D6"/>
    <w:rsid w:val="00A63899"/>
    <w:rsid w:val="00A651AC"/>
    <w:rsid w:val="00A732FD"/>
    <w:rsid w:val="00A73CEA"/>
    <w:rsid w:val="00A74857"/>
    <w:rsid w:val="00A77383"/>
    <w:rsid w:val="00A83BC4"/>
    <w:rsid w:val="00A846A2"/>
    <w:rsid w:val="00A85AC8"/>
    <w:rsid w:val="00A85CB9"/>
    <w:rsid w:val="00A90820"/>
    <w:rsid w:val="00A91034"/>
    <w:rsid w:val="00A959EA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B7E64"/>
    <w:rsid w:val="00AC044E"/>
    <w:rsid w:val="00AC1EC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307A"/>
    <w:rsid w:val="00AE4537"/>
    <w:rsid w:val="00AE78C2"/>
    <w:rsid w:val="00AF0933"/>
    <w:rsid w:val="00AF549E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19AC"/>
    <w:rsid w:val="00B5472F"/>
    <w:rsid w:val="00B54F74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5B89"/>
    <w:rsid w:val="00BC780A"/>
    <w:rsid w:val="00BD2FC3"/>
    <w:rsid w:val="00BD46F3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7F42"/>
    <w:rsid w:val="00C81483"/>
    <w:rsid w:val="00C83223"/>
    <w:rsid w:val="00C84158"/>
    <w:rsid w:val="00C87764"/>
    <w:rsid w:val="00C90B4D"/>
    <w:rsid w:val="00C917A1"/>
    <w:rsid w:val="00C91E05"/>
    <w:rsid w:val="00C939C2"/>
    <w:rsid w:val="00C9455E"/>
    <w:rsid w:val="00C9575F"/>
    <w:rsid w:val="00C962C7"/>
    <w:rsid w:val="00C972B6"/>
    <w:rsid w:val="00C972BB"/>
    <w:rsid w:val="00C97986"/>
    <w:rsid w:val="00CA1455"/>
    <w:rsid w:val="00CA4257"/>
    <w:rsid w:val="00CB0F63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1A9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62B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5BD2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6B2E"/>
    <w:rsid w:val="00DF73F5"/>
    <w:rsid w:val="00E01165"/>
    <w:rsid w:val="00E02601"/>
    <w:rsid w:val="00E03242"/>
    <w:rsid w:val="00E0457D"/>
    <w:rsid w:val="00E12424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87DB1"/>
    <w:rsid w:val="00E9103E"/>
    <w:rsid w:val="00E93078"/>
    <w:rsid w:val="00E96BEA"/>
    <w:rsid w:val="00E9754D"/>
    <w:rsid w:val="00EA2F34"/>
    <w:rsid w:val="00EA3B2B"/>
    <w:rsid w:val="00EA45AE"/>
    <w:rsid w:val="00EA4E69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3C32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0C9"/>
    <w:rsid w:val="00F227C0"/>
    <w:rsid w:val="00F22D62"/>
    <w:rsid w:val="00F26A09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9530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4463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98761"/>
  <w15:docId w15:val="{D677C195-F3AA-4B21-ABD5-A0EC7872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7520"/>
  </w:style>
  <w:style w:type="paragraph" w:styleId="1">
    <w:name w:val="heading 1"/>
    <w:basedOn w:val="a"/>
    <w:next w:val="a"/>
    <w:link w:val="10"/>
    <w:uiPriority w:val="9"/>
    <w:qFormat/>
    <w:rsid w:val="00867520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86F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F5DE5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F5DE5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52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52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52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52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52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FB6EAA"/>
    <w:rPr>
      <w:sz w:val="24"/>
    </w:rPr>
  </w:style>
  <w:style w:type="paragraph" w:customStyle="1" w:styleId="11">
    <w:name w:val="缺省文本:1"/>
    <w:basedOn w:val="a"/>
    <w:rsid w:val="00FB6EAA"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rsid w:val="00786DE2"/>
    <w:rPr>
      <w:sz w:val="24"/>
    </w:rPr>
  </w:style>
  <w:style w:type="paragraph" w:styleId="a4">
    <w:name w:val="Date"/>
    <w:basedOn w:val="a"/>
    <w:next w:val="a"/>
    <w:rsid w:val="00EF520A"/>
    <w:pPr>
      <w:ind w:leftChars="2500" w:left="100"/>
    </w:pPr>
  </w:style>
  <w:style w:type="paragraph" w:styleId="a5">
    <w:name w:val="footer"/>
    <w:basedOn w:val="a"/>
    <w:rsid w:val="00EF52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F520A"/>
  </w:style>
  <w:style w:type="paragraph" w:styleId="a7">
    <w:name w:val="Title"/>
    <w:basedOn w:val="a"/>
    <w:next w:val="a"/>
    <w:link w:val="a8"/>
    <w:uiPriority w:val="10"/>
    <w:qFormat/>
    <w:rsid w:val="008675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9">
    <w:name w:val="header"/>
    <w:basedOn w:val="a"/>
    <w:rsid w:val="0072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图样式"/>
    <w:basedOn w:val="a"/>
    <w:rsid w:val="00723F38"/>
    <w:pPr>
      <w:keepNext/>
      <w:spacing w:before="80" w:after="80"/>
      <w:jc w:val="center"/>
    </w:pPr>
    <w:rPr>
      <w:szCs w:val="20"/>
    </w:rPr>
  </w:style>
  <w:style w:type="paragraph" w:customStyle="1" w:styleId="ab">
    <w:name w:val="文档标题"/>
    <w:basedOn w:val="a"/>
    <w:rsid w:val="00C0122E"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c">
    <w:name w:val="È±Ê¡ÎÄ±¾"/>
    <w:basedOn w:val="a"/>
    <w:rsid w:val="00C0122E"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styleId="ad">
    <w:name w:val="Balloon Text"/>
    <w:basedOn w:val="a"/>
    <w:semiHidden/>
    <w:rsid w:val="00FE4634"/>
    <w:rPr>
      <w:sz w:val="18"/>
      <w:szCs w:val="18"/>
    </w:rPr>
  </w:style>
  <w:style w:type="table" w:styleId="ae">
    <w:name w:val="Table Grid"/>
    <w:basedOn w:val="a1"/>
    <w:rsid w:val="00141043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940247"/>
  </w:style>
  <w:style w:type="character" w:styleId="af">
    <w:name w:val="Hyperlink"/>
    <w:basedOn w:val="a0"/>
    <w:uiPriority w:val="99"/>
    <w:rsid w:val="00940247"/>
    <w:rPr>
      <w:color w:val="0000FF"/>
      <w:u w:val="single"/>
    </w:rPr>
  </w:style>
  <w:style w:type="paragraph" w:customStyle="1" w:styleId="w">
    <w:name w:val=":w"/>
    <w:basedOn w:val="a"/>
    <w:rsid w:val="00047AFB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rsid w:val="00047AFB"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rsid w:val="00535E1E"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0">
    <w:name w:val="List Paragraph"/>
    <w:basedOn w:val="a"/>
    <w:uiPriority w:val="34"/>
    <w:qFormat/>
    <w:rsid w:val="00605FC4"/>
    <w:pPr>
      <w:ind w:firstLineChars="200" w:firstLine="420"/>
    </w:pPr>
  </w:style>
  <w:style w:type="paragraph" w:styleId="af1">
    <w:name w:val="Document Map"/>
    <w:basedOn w:val="a"/>
    <w:link w:val="af2"/>
    <w:rsid w:val="0066191C"/>
    <w:rPr>
      <w:sz w:val="18"/>
      <w:szCs w:val="18"/>
    </w:rPr>
  </w:style>
  <w:style w:type="character" w:customStyle="1" w:styleId="af2">
    <w:name w:val="文档结构图 字符"/>
    <w:basedOn w:val="a0"/>
    <w:link w:val="af1"/>
    <w:rsid w:val="0066191C"/>
    <w:rPr>
      <w:rFonts w:ascii="宋体" w:cs="宋体"/>
      <w:color w:val="0000FF"/>
      <w:sz w:val="18"/>
      <w:szCs w:val="18"/>
    </w:rPr>
  </w:style>
  <w:style w:type="paragraph" w:customStyle="1" w:styleId="af3">
    <w:name w:val="封面表格文本"/>
    <w:basedOn w:val="a"/>
    <w:autoRedefine/>
    <w:rsid w:val="003B73F1"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867520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FD6C09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8675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B486F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rsid w:val="00CF5DE5"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uiPriority w:val="9"/>
    <w:rsid w:val="00CF5DE5"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6752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6752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67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caption"/>
    <w:basedOn w:val="a"/>
    <w:next w:val="a"/>
    <w:uiPriority w:val="35"/>
    <w:semiHidden/>
    <w:unhideWhenUsed/>
    <w:qFormat/>
    <w:rsid w:val="008675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8">
    <w:name w:val="标题 字符"/>
    <w:basedOn w:val="a0"/>
    <w:link w:val="a7"/>
    <w:uiPriority w:val="10"/>
    <w:rsid w:val="008675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8675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6">
    <w:name w:val="副标题 字符"/>
    <w:basedOn w:val="a0"/>
    <w:link w:val="af5"/>
    <w:uiPriority w:val="11"/>
    <w:rsid w:val="00867520"/>
    <w:rPr>
      <w:color w:val="5A5A5A" w:themeColor="text1" w:themeTint="A5"/>
      <w:spacing w:val="10"/>
    </w:rPr>
  </w:style>
  <w:style w:type="character" w:styleId="af7">
    <w:name w:val="Strong"/>
    <w:basedOn w:val="a0"/>
    <w:uiPriority w:val="22"/>
    <w:qFormat/>
    <w:rsid w:val="00867520"/>
    <w:rPr>
      <w:b/>
      <w:bCs/>
      <w:color w:val="000000" w:themeColor="text1"/>
    </w:rPr>
  </w:style>
  <w:style w:type="character" w:styleId="af8">
    <w:name w:val="Emphasis"/>
    <w:basedOn w:val="a0"/>
    <w:uiPriority w:val="20"/>
    <w:qFormat/>
    <w:rsid w:val="00867520"/>
    <w:rPr>
      <w:i/>
      <w:iCs/>
      <w:color w:val="auto"/>
    </w:rPr>
  </w:style>
  <w:style w:type="paragraph" w:styleId="af9">
    <w:name w:val="No Spacing"/>
    <w:uiPriority w:val="1"/>
    <w:qFormat/>
    <w:rsid w:val="00867520"/>
    <w:pPr>
      <w:spacing w:after="0" w:line="240" w:lineRule="auto"/>
    </w:pPr>
  </w:style>
  <w:style w:type="paragraph" w:styleId="afa">
    <w:name w:val="Quote"/>
    <w:basedOn w:val="a"/>
    <w:next w:val="a"/>
    <w:link w:val="afb"/>
    <w:uiPriority w:val="29"/>
    <w:qFormat/>
    <w:rsid w:val="008675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uiPriority w:val="29"/>
    <w:rsid w:val="00867520"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uiPriority w:val="30"/>
    <w:qFormat/>
    <w:rsid w:val="008675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uiPriority w:val="30"/>
    <w:rsid w:val="00867520"/>
    <w:rPr>
      <w:color w:val="000000" w:themeColor="text1"/>
      <w:shd w:val="clear" w:color="auto" w:fill="F2F2F2" w:themeFill="background1" w:themeFillShade="F2"/>
    </w:rPr>
  </w:style>
  <w:style w:type="character" w:styleId="afe">
    <w:name w:val="Subtle Emphasis"/>
    <w:basedOn w:val="a0"/>
    <w:uiPriority w:val="19"/>
    <w:qFormat/>
    <w:rsid w:val="00867520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867520"/>
    <w:rPr>
      <w:b/>
      <w:bCs/>
      <w:i/>
      <w:iCs/>
      <w:caps/>
    </w:rPr>
  </w:style>
  <w:style w:type="character" w:styleId="aff0">
    <w:name w:val="Subtle Reference"/>
    <w:basedOn w:val="a0"/>
    <w:uiPriority w:val="31"/>
    <w:qFormat/>
    <w:rsid w:val="00867520"/>
    <w:rPr>
      <w:smallCaps/>
      <w:color w:val="404040" w:themeColor="text1" w:themeTint="BF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867520"/>
    <w:rPr>
      <w:b/>
      <w:bCs/>
      <w:smallCaps/>
      <w:u w:val="single"/>
    </w:rPr>
  </w:style>
  <w:style w:type="character" w:styleId="aff2">
    <w:name w:val="Book Title"/>
    <w:basedOn w:val="a0"/>
    <w:uiPriority w:val="33"/>
    <w:qFormat/>
    <w:rsid w:val="00867520"/>
    <w:rPr>
      <w:b w:val="0"/>
      <w:bCs w:val="0"/>
      <w:smallCaps/>
      <w:spacing w:val="5"/>
    </w:rPr>
  </w:style>
  <w:style w:type="paragraph" w:styleId="TOC3">
    <w:name w:val="toc 3"/>
    <w:basedOn w:val="a"/>
    <w:next w:val="a"/>
    <w:autoRedefine/>
    <w:uiPriority w:val="39"/>
    <w:unhideWhenUsed/>
    <w:rsid w:val="00CF5D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6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3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5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ZLIT\icollege-cuit\trunk\doc\05.&#25991;&#26723;&#27169;&#26495;\&#27827;&#21335;&#24072;&#33539;&#22823;&#23398;_XXX&#29677;X&#32452;XXX_&#36890;&#29992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233-9798-49BC-B9A4-B38E853F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河南师范大学_XXX班X组XXX_通用文档模板.dotm</Template>
  <TotalTime>24</TotalTime>
  <Pages>9</Pages>
  <Words>249</Words>
  <Characters>1422</Characters>
  <Application>Microsoft Office Word</Application>
  <DocSecurity>0</DocSecurity>
  <Lines>11</Lines>
  <Paragraphs>3</Paragraphs>
  <ScaleCrop>false</ScaleCrop>
  <Company>Huawei Technologies Co., Ltd.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Administrator</dc:creator>
  <cp:lastModifiedBy>国栋 冯</cp:lastModifiedBy>
  <cp:revision>61</cp:revision>
  <cp:lastPrinted>2004-11-30T02:57:00Z</cp:lastPrinted>
  <dcterms:created xsi:type="dcterms:W3CDTF">2022-04-27T08:31:00Z</dcterms:created>
  <dcterms:modified xsi:type="dcterms:W3CDTF">2023-12-26T07:54:00Z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</Properties>
</file>