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37"/>
        <w:gridCol w:w="4238"/>
      </w:tblGrid>
      <w:tr w:rsidR="003B73F1" w:rsidRPr="00CF5DE5" w14:paraId="017419E3" w14:textId="77777777" w:rsidTr="003A19B8">
        <w:trPr>
          <w:cantSplit/>
          <w:trHeight w:val="508"/>
        </w:trPr>
        <w:tc>
          <w:tcPr>
            <w:tcW w:w="2439" w:type="pct"/>
          </w:tcPr>
          <w:p w14:paraId="7C0D55C8" w14:textId="77777777" w:rsidR="003B73F1" w:rsidRPr="00CF5DE5" w:rsidRDefault="0065325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32D9816E" wp14:editId="5D4728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C21E8" id="AutoShape 376" o:spid="_x0000_s1026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<v:stroke joinstyle="miter"/>
                      <v:path o:connecttype="custom" o:connectlocs="319,64;86,318;319,635;549,318" o:connectangles="270,180,90,0" textboxrect="5034,2279,16566,13674"/>
                      <w10:anchorlock/>
                    </v:shape>
                  </w:pict>
                </mc:Fallback>
              </mc:AlternateContent>
            </w:r>
            <w:r w:rsidR="003B73F1" w:rsidRPr="00CF5DE5"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26A0CA0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B73F1" w:rsidRPr="00CF5DE5" w14:paraId="343C37EA" w14:textId="77777777" w:rsidTr="003A19B8">
        <w:trPr>
          <w:cantSplit/>
          <w:trHeight w:val="508"/>
        </w:trPr>
        <w:tc>
          <w:tcPr>
            <w:tcW w:w="2439" w:type="pct"/>
          </w:tcPr>
          <w:p w14:paraId="5E11BFA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14:paraId="69F3421D" w14:textId="77777777" w:rsidR="003B73F1" w:rsidRPr="00CF5DE5" w:rsidRDefault="008224E2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B73F1" w:rsidRPr="00CF5DE5" w14:paraId="6D0D58B3" w14:textId="77777777" w:rsidTr="003A19B8">
        <w:trPr>
          <w:cantSplit/>
          <w:trHeight w:val="508"/>
        </w:trPr>
        <w:tc>
          <w:tcPr>
            <w:tcW w:w="2439" w:type="pct"/>
          </w:tcPr>
          <w:p w14:paraId="0539DCA2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17D1F76A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 w:rsidRPr="00CF5DE5">
              <w:rPr>
                <w:rFonts w:ascii="微软雅黑" w:eastAsia="微软雅黑" w:hAnsi="微软雅黑"/>
              </w:rPr>
              <w:t xml:space="preserve">Total pages 共 </w:t>
            </w:r>
            <w:r w:rsidR="00A54892" w:rsidRPr="00CF5DE5">
              <w:rPr>
                <w:rFonts w:ascii="微软雅黑" w:eastAsia="微软雅黑" w:hAnsi="微软雅黑" w:hint="eastAsia"/>
              </w:rPr>
              <w:t>6</w:t>
            </w:r>
            <w:r w:rsidRPr="00CF5DE5">
              <w:rPr>
                <w:rFonts w:ascii="微软雅黑" w:eastAsia="微软雅黑" w:hAnsi="微软雅黑"/>
              </w:rPr>
              <w:t>页</w:t>
            </w:r>
          </w:p>
        </w:tc>
      </w:tr>
      <w:tr w:rsidR="003B73F1" w:rsidRPr="00CF5DE5" w14:paraId="421FD547" w14:textId="77777777" w:rsidTr="003A19B8">
        <w:trPr>
          <w:cantSplit/>
          <w:trHeight w:val="196"/>
        </w:trPr>
        <w:tc>
          <w:tcPr>
            <w:tcW w:w="2439" w:type="pct"/>
          </w:tcPr>
          <w:p w14:paraId="3410B7E6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  <w:vMerge/>
          </w:tcPr>
          <w:p w14:paraId="006BC98D" w14:textId="77777777" w:rsidR="003B73F1" w:rsidRPr="00CF5DE5" w:rsidRDefault="003B73F1" w:rsidP="003A19B8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5A45E154" w14:textId="77777777" w:rsidR="00897E39" w:rsidRDefault="00897E3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45E24555" w14:textId="77777777" w:rsidR="00297790" w:rsidRPr="003A19B8" w:rsidRDefault="00653251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3A19B8"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DF66559" wp14:editId="409AC5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C14C1" id="DtsShapeName" o:spid="_x0000_s1026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</w:p>
    <w:p w14:paraId="148AA459" w14:textId="77777777" w:rsidR="008E6B37" w:rsidRPr="00897E39" w:rsidRDefault="00FD6C09" w:rsidP="003A19B8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 w:rsidRPr="00897E39">
        <w:rPr>
          <w:rFonts w:ascii="微软雅黑" w:eastAsia="微软雅黑" w:hAnsi="微软雅黑" w:cs="黑体" w:hint="eastAsia"/>
          <w:b/>
          <w:sz w:val="44"/>
          <w:szCs w:val="44"/>
        </w:rPr>
        <w:t>XXXX</w:t>
      </w:r>
      <w:r w:rsidR="003B73F1" w:rsidRPr="00897E39">
        <w:rPr>
          <w:rFonts w:ascii="微软雅黑" w:eastAsia="微软雅黑" w:hAnsi="微软雅黑" w:cs="黑体" w:hint="eastAsia"/>
          <w:b/>
          <w:sz w:val="44"/>
          <w:szCs w:val="44"/>
        </w:rPr>
        <w:t>文档</w:t>
      </w:r>
    </w:p>
    <w:p w14:paraId="25CFB556" w14:textId="77777777" w:rsidR="003A19B8" w:rsidRDefault="003A19B8" w:rsidP="003A19B8">
      <w:pPr>
        <w:pStyle w:val="a7"/>
        <w:jc w:val="center"/>
        <w:rPr>
          <w:rFonts w:ascii="黑体" w:eastAsia="黑体" w:cs="黑体"/>
          <w:sz w:val="42"/>
          <w:szCs w:val="42"/>
        </w:rPr>
      </w:pPr>
    </w:p>
    <w:p w14:paraId="2C6C7744" w14:textId="77777777" w:rsidR="00897E39" w:rsidRPr="00897E39" w:rsidRDefault="00897E39" w:rsidP="00897E39"/>
    <w:p w14:paraId="58282911" w14:textId="77777777" w:rsidR="00897E39" w:rsidRDefault="00897E39" w:rsidP="00897E39"/>
    <w:p w14:paraId="17BC6851" w14:textId="77777777" w:rsidR="00897E39" w:rsidRPr="00897E39" w:rsidRDefault="00897E39" w:rsidP="00897E39"/>
    <w:p w14:paraId="31FA978F" w14:textId="77777777" w:rsidR="00297790" w:rsidRPr="003A19B8" w:rsidRDefault="00297790" w:rsidP="003A19B8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3195"/>
        <w:gridCol w:w="1395"/>
        <w:gridCol w:w="2176"/>
      </w:tblGrid>
      <w:tr w:rsidR="00897E39" w14:paraId="0E3861CB" w14:textId="77777777" w:rsidTr="00ED3EDC">
        <w:trPr>
          <w:trHeight w:val="306"/>
        </w:trPr>
        <w:tc>
          <w:tcPr>
            <w:tcW w:w="1555" w:type="dxa"/>
            <w:vAlign w:val="bottom"/>
          </w:tcPr>
          <w:p w14:paraId="7595224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755051F5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25651A51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32AF681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yyyy/mm/dd</w:t>
            </w:r>
          </w:p>
        </w:tc>
      </w:tr>
      <w:tr w:rsidR="00897E39" w14:paraId="7FE8170E" w14:textId="77777777" w:rsidTr="00ED3EDC">
        <w:tc>
          <w:tcPr>
            <w:tcW w:w="1555" w:type="dxa"/>
            <w:vAlign w:val="bottom"/>
          </w:tcPr>
          <w:p w14:paraId="240C67C3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57477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0581BDCB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ACFF0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  <w:tr w:rsidR="00897E39" w14:paraId="035535BA" w14:textId="77777777" w:rsidTr="00ED3EDC">
        <w:tc>
          <w:tcPr>
            <w:tcW w:w="1555" w:type="dxa"/>
            <w:vAlign w:val="bottom"/>
          </w:tcPr>
          <w:p w14:paraId="05C9715F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EF19A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  <w:tc>
          <w:tcPr>
            <w:tcW w:w="1407" w:type="dxa"/>
            <w:vAlign w:val="bottom"/>
          </w:tcPr>
          <w:p w14:paraId="04575B3E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 w:rsidRPr="0086372F"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1924" w14:textId="77777777" w:rsidR="00897E39" w:rsidRPr="0086372F" w:rsidRDefault="00897E39" w:rsidP="00ED3E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</w:p>
        </w:tc>
      </w:tr>
    </w:tbl>
    <w:p w14:paraId="76FAC429" w14:textId="77777777" w:rsidR="003A19B8" w:rsidRPr="003A19B8" w:rsidRDefault="003A19B8" w:rsidP="003A19B8">
      <w:pPr>
        <w:jc w:val="center"/>
      </w:pPr>
    </w:p>
    <w:p w14:paraId="0D443D74" w14:textId="1C47E8A9" w:rsidR="00297790" w:rsidRPr="003A19B8" w:rsidRDefault="002604F5" w:rsidP="003A19B8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北京</w:t>
      </w:r>
      <w:r w:rsidRPr="003A19B8">
        <w:rPr>
          <w:rFonts w:ascii="微软雅黑" w:eastAsia="微软雅黑" w:hAnsi="微软雅黑" w:hint="eastAsia"/>
          <w:b/>
          <w:sz w:val="32"/>
        </w:rPr>
        <w:t>软通</w:t>
      </w:r>
      <w:r>
        <w:rPr>
          <w:rFonts w:ascii="微软雅黑" w:eastAsia="微软雅黑" w:hAnsi="微软雅黑" w:hint="eastAsia"/>
          <w:b/>
          <w:sz w:val="32"/>
        </w:rPr>
        <w:t>教育科技有限</w:t>
      </w:r>
      <w:r w:rsidRPr="003A19B8">
        <w:rPr>
          <w:rFonts w:ascii="微软雅黑" w:eastAsia="微软雅黑" w:hAnsi="微软雅黑" w:hint="eastAsia"/>
          <w:b/>
          <w:sz w:val="32"/>
        </w:rPr>
        <w:t>公司</w:t>
      </w:r>
      <w:bookmarkEnd w:id="0"/>
    </w:p>
    <w:p w14:paraId="0DF64C8E" w14:textId="77777777" w:rsidR="00297790" w:rsidRPr="003A19B8" w:rsidRDefault="00297790" w:rsidP="003A19B8">
      <w:pPr>
        <w:jc w:val="center"/>
        <w:rPr>
          <w:rFonts w:ascii="微软雅黑" w:eastAsia="微软雅黑" w:hAnsi="微软雅黑"/>
          <w:b/>
          <w:sz w:val="32"/>
        </w:rPr>
      </w:pPr>
      <w:r w:rsidRPr="003A19B8"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3CE3AD04" w14:textId="77777777" w:rsidR="00297790" w:rsidRPr="00CF5DE5" w:rsidRDefault="00297790" w:rsidP="00CF5DE5">
      <w:pPr>
        <w:jc w:val="center"/>
        <w:rPr>
          <w:b/>
          <w:sz w:val="24"/>
          <w:lang w:val="en-GB"/>
        </w:rPr>
      </w:pPr>
      <w:r w:rsidRPr="000C4076">
        <w:rPr>
          <w:rFonts w:ascii="Arial" w:hAnsi="Arial"/>
          <w:lang w:val="en-GB"/>
        </w:rPr>
        <w:br w:type="page"/>
      </w:r>
      <w:r w:rsidR="00D677AF" w:rsidRPr="00CF5DE5"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7730" w:type="dxa"/>
        <w:jc w:val="center"/>
        <w:tblLayout w:type="fixed"/>
        <w:tblLook w:val="0000" w:firstRow="0" w:lastRow="0" w:firstColumn="0" w:lastColumn="0" w:noHBand="0" w:noVBand="0"/>
      </w:tblPr>
      <w:tblGrid>
        <w:gridCol w:w="843"/>
        <w:gridCol w:w="1443"/>
        <w:gridCol w:w="4085"/>
        <w:gridCol w:w="1359"/>
      </w:tblGrid>
      <w:tr w:rsidR="00D677AF" w:rsidRPr="00CF5DE5" w14:paraId="78E92267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4C99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42A66" w14:textId="77777777" w:rsidR="00D677AF" w:rsidRPr="00CF5DE5" w:rsidRDefault="00D677AF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 w:rsidRPr="00CF5DE5"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7A52" w14:textId="77777777" w:rsidR="00D677AF" w:rsidRPr="00CF5DE5" w:rsidRDefault="00897E39" w:rsidP="00897E39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91E0" w14:textId="77777777" w:rsidR="00D677AF" w:rsidRPr="00CF5DE5" w:rsidRDefault="00897E39" w:rsidP="00CF5DE5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</w:t>
            </w:r>
            <w:r w:rsidR="00D677AF" w:rsidRPr="00CF5DE5">
              <w:rPr>
                <w:rFonts w:hint="eastAsia"/>
                <w:b/>
                <w:sz w:val="24"/>
                <w:lang w:val="en-GB"/>
              </w:rPr>
              <w:t>人</w:t>
            </w:r>
          </w:p>
        </w:tc>
      </w:tr>
      <w:tr w:rsidR="00D677AF" w:rsidRPr="00CF5DE5" w14:paraId="643DEF9A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B611" w14:textId="77777777" w:rsidR="00D677AF" w:rsidRPr="00CF5DE5" w:rsidRDefault="00FD6C09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1</w:t>
            </w:r>
            <w:r w:rsidRPr="00CF5DE5">
              <w:rPr>
                <w:lang w:val="en-GB"/>
              </w:rPr>
              <w:t>.0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6C57" w14:textId="77777777" w:rsidR="00D677AF" w:rsidRPr="00CF5DE5" w:rsidRDefault="00897E39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yyyy/mm/dd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B07FF" w14:textId="77777777" w:rsidR="00D677AF" w:rsidRPr="00CF5DE5" w:rsidRDefault="006C7410" w:rsidP="00CF5DE5">
            <w:pPr>
              <w:spacing w:after="0" w:line="240" w:lineRule="auto"/>
              <w:rPr>
                <w:lang w:val="en-GB"/>
              </w:rPr>
            </w:pPr>
            <w:r w:rsidRPr="00CF5DE5">
              <w:rPr>
                <w:rFonts w:hint="eastAsia"/>
                <w:lang w:val="en-GB"/>
              </w:rPr>
              <w:t>初稿</w:t>
            </w:r>
            <w:r w:rsidR="00AE1088" w:rsidRPr="00CF5DE5">
              <w:rPr>
                <w:rFonts w:hint="eastAsia"/>
                <w:lang w:val="en-GB"/>
              </w:rPr>
              <w:t>，</w:t>
            </w:r>
            <w:r w:rsidR="0078735E" w:rsidRPr="00CF5DE5">
              <w:rPr>
                <w:rFonts w:hint="eastAsia"/>
                <w:lang w:val="en-GB"/>
              </w:rPr>
              <w:t>模板制定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E7291" w14:textId="77777777" w:rsidR="003B3135" w:rsidRPr="00CF5DE5" w:rsidRDefault="003B3135" w:rsidP="00CF5DE5">
            <w:pPr>
              <w:spacing w:after="0" w:line="240" w:lineRule="auto"/>
              <w:rPr>
                <w:lang w:val="en-GB"/>
              </w:rPr>
            </w:pPr>
          </w:p>
        </w:tc>
      </w:tr>
      <w:tr w:rsidR="00867520" w:rsidRPr="00CF5DE5" w14:paraId="6BE382D3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D95D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  <w:r w:rsidRPr="00CF5DE5">
              <w:rPr>
                <w:rFonts w:hint="eastAsia"/>
                <w:sz w:val="21"/>
                <w:szCs w:val="21"/>
                <w:lang w:val="en-GB"/>
              </w:rPr>
              <w:t>1</w:t>
            </w:r>
            <w:r w:rsidRPr="00CF5DE5">
              <w:rPr>
                <w:sz w:val="21"/>
                <w:szCs w:val="21"/>
                <w:lang w:val="en-GB"/>
              </w:rPr>
              <w:t>.1</w:t>
            </w: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8647" w14:textId="77777777" w:rsidR="00867520" w:rsidRPr="00CF5DE5" w:rsidRDefault="00897E39" w:rsidP="00CF5DE5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yyyy/mm/dd</w:t>
            </w: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3FBD4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  <w:r w:rsidRPr="00CF5DE5">
              <w:rPr>
                <w:rFonts w:hint="eastAsia"/>
                <w:sz w:val="21"/>
                <w:szCs w:val="21"/>
              </w:rPr>
              <w:t>首次基线化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0CA09" w14:textId="77777777" w:rsidR="00867520" w:rsidRPr="00CF5DE5" w:rsidRDefault="00867520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AD6D16" w:rsidRPr="00CF5DE5" w14:paraId="5AB66B29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C467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5EB0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A536A" w14:textId="77777777" w:rsidR="00AD6D16" w:rsidRPr="00CF5DE5" w:rsidRDefault="00AD6D16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DC4E" w14:textId="77777777" w:rsidR="00AD6D16" w:rsidRPr="00CF5DE5" w:rsidRDefault="00AD6D16" w:rsidP="00CF5DE5">
            <w:pPr>
              <w:spacing w:after="0" w:line="240" w:lineRule="auto"/>
            </w:pPr>
          </w:p>
        </w:tc>
      </w:tr>
      <w:tr w:rsidR="0003328D" w:rsidRPr="00CF5DE5" w14:paraId="03F0DD4B" w14:textId="77777777" w:rsidTr="00897E39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E108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AC146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5A4AC" w14:textId="77777777" w:rsidR="0003328D" w:rsidRPr="00CF5DE5" w:rsidRDefault="0003328D" w:rsidP="00CF5DE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B3944" w14:textId="77777777" w:rsidR="0003328D" w:rsidRPr="00CF5DE5" w:rsidRDefault="0003328D" w:rsidP="00CF5DE5">
            <w:pPr>
              <w:spacing w:after="0" w:line="240" w:lineRule="auto"/>
            </w:pPr>
          </w:p>
        </w:tc>
      </w:tr>
    </w:tbl>
    <w:p w14:paraId="4A6635D3" w14:textId="77777777" w:rsidR="008E6B37" w:rsidRDefault="008E6B37" w:rsidP="008E6B37">
      <w:pPr>
        <w:pStyle w:val="a3"/>
        <w:rPr>
          <w:b/>
          <w:bCs/>
        </w:rPr>
      </w:pPr>
    </w:p>
    <w:p w14:paraId="4E2BC69A" w14:textId="77777777" w:rsidR="00FD6C09" w:rsidRDefault="00297790" w:rsidP="003A19B8">
      <w:pPr>
        <w:pStyle w:val="a3"/>
        <w:rPr>
          <w:rFonts w:hAnsi="宋体"/>
          <w:b/>
          <w:bCs/>
          <w:color w:val="000000" w:themeColor="text1"/>
          <w:szCs w:val="24"/>
        </w:rPr>
      </w:pPr>
      <w:r w:rsidRPr="000C4076">
        <w:rPr>
          <w:rFonts w:ascii="黑体" w:eastAsia="黑体"/>
          <w:b/>
          <w:bCs/>
          <w:sz w:val="32"/>
          <w:szCs w:val="32"/>
        </w:rPr>
        <w:br w:type="page"/>
      </w:r>
    </w:p>
    <w:p w14:paraId="006EF1D1" w14:textId="77777777" w:rsidR="00CF5DE5" w:rsidRDefault="00FD6C09" w:rsidP="00CF5DE5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3B3F99AC" w14:textId="77777777" w:rsidR="003A19B8" w:rsidRPr="00CF5DE5" w:rsidRDefault="003A19B8" w:rsidP="00CF5DE5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 w:rsidRPr="00CF5DE5"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11F71E8D" w14:textId="77777777" w:rsidR="00CF5DE5" w:rsidRDefault="003A19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68892" w:history="1">
            <w:r w:rsidR="00CF5DE5" w:rsidRPr="00FC2C95">
              <w:rPr>
                <w:rStyle w:val="af"/>
                <w:noProof/>
              </w:rPr>
              <w:t>1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一级标题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_Toc483468892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505BB59A" w14:textId="77777777" w:rsidR="00CF5DE5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3468893" w:history="1">
            <w:r w:rsidR="00CF5DE5" w:rsidRPr="00FC2C95">
              <w:rPr>
                <w:rStyle w:val="af"/>
                <w:noProof/>
              </w:rPr>
              <w:t>1.1.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二级标题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_Toc483468893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6952BF7E" w14:textId="77777777" w:rsidR="00CF5DE5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83468894" w:history="1">
            <w:r w:rsidR="00CF5DE5" w:rsidRPr="00FC2C95">
              <w:rPr>
                <w:rStyle w:val="af"/>
                <w:noProof/>
              </w:rPr>
              <w:t>1.1.1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三级标题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_Toc483468894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268929DB" w14:textId="77777777" w:rsidR="00CF5DE5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83468895" w:history="1">
            <w:r w:rsidR="00CF5DE5" w:rsidRPr="00FC2C95">
              <w:rPr>
                <w:rStyle w:val="af"/>
                <w:noProof/>
              </w:rPr>
              <w:t>1.1.2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三级标题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_Toc483468895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77176B4E" w14:textId="77777777" w:rsidR="00CF5DE5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3468896" w:history="1">
            <w:r w:rsidR="00CF5DE5" w:rsidRPr="00FC2C95">
              <w:rPr>
                <w:rStyle w:val="af"/>
                <w:noProof/>
              </w:rPr>
              <w:t>1.2.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二级标题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_Toc483468896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587C8ABE" w14:textId="77777777" w:rsidR="00CF5DE5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83468897" w:history="1">
            <w:r w:rsidR="00CF5DE5" w:rsidRPr="00FC2C95">
              <w:rPr>
                <w:rStyle w:val="af"/>
                <w:noProof/>
              </w:rPr>
              <w:t>1.1.3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三级标题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_Toc483468897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3CE37B28" w14:textId="77777777" w:rsidR="00CF5DE5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468898" w:history="1">
            <w:r w:rsidR="00CF5DE5" w:rsidRPr="00FC2C95">
              <w:rPr>
                <w:rStyle w:val="af"/>
                <w:noProof/>
              </w:rPr>
              <w:t>2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一级标题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_Toc483468898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7DF88917" w14:textId="77777777" w:rsidR="00CF5DE5" w:rsidRDefault="0000000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83468899" w:history="1">
            <w:r w:rsidR="00CF5DE5" w:rsidRPr="00FC2C95">
              <w:rPr>
                <w:rStyle w:val="af"/>
                <w:noProof/>
              </w:rPr>
              <w:t>2.1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二级标题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_Toc483468899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42B03636" w14:textId="77777777" w:rsidR="00CF5DE5" w:rsidRDefault="00000000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83468900" w:history="1">
            <w:r w:rsidR="00CF5DE5" w:rsidRPr="00FC2C95">
              <w:rPr>
                <w:rStyle w:val="af"/>
                <w:noProof/>
              </w:rPr>
              <w:t>2.1.1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三级标题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_Toc483468900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7D1C7D05" w14:textId="77777777" w:rsidR="00CF5DE5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3468901" w:history="1">
            <w:r w:rsidR="00CF5DE5" w:rsidRPr="00FC2C95">
              <w:rPr>
                <w:rStyle w:val="af"/>
                <w:noProof/>
              </w:rPr>
              <w:t>3</w:t>
            </w:r>
            <w:r w:rsidR="00CF5DE5">
              <w:rPr>
                <w:noProof/>
                <w:kern w:val="2"/>
                <w:sz w:val="21"/>
              </w:rPr>
              <w:tab/>
            </w:r>
            <w:r w:rsidR="00CF5DE5" w:rsidRPr="00FC2C95">
              <w:rPr>
                <w:rStyle w:val="af"/>
                <w:rFonts w:hint="eastAsia"/>
                <w:noProof/>
              </w:rPr>
              <w:t>一级标题</w:t>
            </w:r>
            <w:r w:rsidR="00CF5DE5">
              <w:rPr>
                <w:noProof/>
                <w:webHidden/>
              </w:rPr>
              <w:tab/>
            </w:r>
            <w:r w:rsidR="00CF5DE5">
              <w:rPr>
                <w:noProof/>
                <w:webHidden/>
              </w:rPr>
              <w:fldChar w:fldCharType="begin"/>
            </w:r>
            <w:r w:rsidR="00CF5DE5">
              <w:rPr>
                <w:noProof/>
                <w:webHidden/>
              </w:rPr>
              <w:instrText xml:space="preserve"> PAGEREF _Toc483468901 \h </w:instrText>
            </w:r>
            <w:r w:rsidR="00CF5DE5">
              <w:rPr>
                <w:noProof/>
                <w:webHidden/>
              </w:rPr>
            </w:r>
            <w:r w:rsidR="00CF5DE5">
              <w:rPr>
                <w:noProof/>
                <w:webHidden/>
              </w:rPr>
              <w:fldChar w:fldCharType="separate"/>
            </w:r>
            <w:r w:rsidR="00897E39">
              <w:rPr>
                <w:noProof/>
                <w:webHidden/>
              </w:rPr>
              <w:t>4</w:t>
            </w:r>
            <w:r w:rsidR="00CF5DE5">
              <w:rPr>
                <w:noProof/>
                <w:webHidden/>
              </w:rPr>
              <w:fldChar w:fldCharType="end"/>
            </w:r>
          </w:hyperlink>
        </w:p>
        <w:p w14:paraId="48F52CFD" w14:textId="77777777" w:rsidR="003A19B8" w:rsidRDefault="003A19B8">
          <w:r>
            <w:rPr>
              <w:b/>
              <w:bCs/>
              <w:lang w:val="zh-CN"/>
            </w:rPr>
            <w:fldChar w:fldCharType="end"/>
          </w:r>
        </w:p>
      </w:sdtContent>
    </w:sdt>
    <w:p w14:paraId="00CBCFA3" w14:textId="77777777" w:rsidR="003A19B8" w:rsidRDefault="003A19B8">
      <w:r>
        <w:br w:type="page"/>
      </w:r>
    </w:p>
    <w:p w14:paraId="25E95F02" w14:textId="77777777" w:rsidR="00DF05D8" w:rsidRPr="00867520" w:rsidRDefault="00DF05D8" w:rsidP="00867520"/>
    <w:p w14:paraId="04EE8B73" w14:textId="77777777" w:rsidR="00FD6C09" w:rsidRPr="00867520" w:rsidRDefault="00FD6C09" w:rsidP="00867520">
      <w:pPr>
        <w:pStyle w:val="1"/>
      </w:pPr>
      <w:bookmarkStart w:id="1" w:name="_Toc483468892"/>
      <w:r w:rsidRPr="00867520">
        <w:rPr>
          <w:rFonts w:hint="eastAsia"/>
        </w:rPr>
        <w:t>一级标题</w:t>
      </w:r>
      <w:bookmarkEnd w:id="1"/>
    </w:p>
    <w:p w14:paraId="4E6870D6" w14:textId="77777777" w:rsidR="00FD6C09" w:rsidRDefault="00FD6C09" w:rsidP="00FD6C09">
      <w:pPr>
        <w:pStyle w:val="2"/>
        <w:numPr>
          <w:ilvl w:val="1"/>
          <w:numId w:val="9"/>
        </w:numPr>
      </w:pPr>
      <w:bookmarkStart w:id="2" w:name="_Toc483468893"/>
      <w:r>
        <w:rPr>
          <w:rFonts w:hint="eastAsia"/>
        </w:rPr>
        <w:t>二级标题</w:t>
      </w:r>
      <w:bookmarkEnd w:id="2"/>
    </w:p>
    <w:p w14:paraId="17BDB0D3" w14:textId="77777777" w:rsidR="00FD6C09" w:rsidRDefault="00FD6C09" w:rsidP="00CF5DE5">
      <w:pPr>
        <w:pStyle w:val="3"/>
      </w:pPr>
      <w:bookmarkStart w:id="3" w:name="_Toc483468894"/>
      <w:r>
        <w:rPr>
          <w:rFonts w:hint="eastAsia"/>
        </w:rPr>
        <w:t>三级标题</w:t>
      </w:r>
      <w:bookmarkEnd w:id="3"/>
    </w:p>
    <w:p w14:paraId="6335602C" w14:textId="77777777" w:rsidR="00CF5DE5" w:rsidRDefault="00CF5DE5" w:rsidP="00CF5DE5">
      <w:pPr>
        <w:pStyle w:val="3"/>
      </w:pPr>
      <w:bookmarkStart w:id="4" w:name="_Toc483468895"/>
      <w:r>
        <w:rPr>
          <w:rFonts w:hint="eastAsia"/>
        </w:rPr>
        <w:t>三级标题</w:t>
      </w:r>
      <w:bookmarkEnd w:id="4"/>
    </w:p>
    <w:p w14:paraId="11B769CE" w14:textId="77777777" w:rsidR="00FD6C09" w:rsidRDefault="00CF5DE5" w:rsidP="00CF5DE5">
      <w:pPr>
        <w:pStyle w:val="4"/>
      </w:pPr>
      <w:r>
        <w:rPr>
          <w:rFonts w:hint="eastAsia"/>
        </w:rPr>
        <w:t>四</w:t>
      </w:r>
      <w:r w:rsidR="00FD6C09">
        <w:rPr>
          <w:rFonts w:hint="eastAsia"/>
        </w:rPr>
        <w:t>级标题</w:t>
      </w:r>
    </w:p>
    <w:p w14:paraId="4462B3F1" w14:textId="77777777" w:rsidR="00FD6C09" w:rsidRDefault="00FD6C09" w:rsidP="00FD6C09">
      <w:pPr>
        <w:pStyle w:val="2"/>
        <w:numPr>
          <w:ilvl w:val="1"/>
          <w:numId w:val="9"/>
        </w:numPr>
      </w:pPr>
      <w:bookmarkStart w:id="5" w:name="_Toc483468896"/>
      <w:r>
        <w:rPr>
          <w:rFonts w:hint="eastAsia"/>
        </w:rPr>
        <w:t>二级标题</w:t>
      </w:r>
      <w:bookmarkEnd w:id="5"/>
    </w:p>
    <w:p w14:paraId="199DEF8F" w14:textId="77777777" w:rsidR="00FD6C09" w:rsidRPr="00FD6C09" w:rsidRDefault="00FD6C09" w:rsidP="00CF5DE5">
      <w:pPr>
        <w:pStyle w:val="3"/>
      </w:pPr>
      <w:bookmarkStart w:id="6" w:name="_Toc483468897"/>
      <w:r>
        <w:rPr>
          <w:rFonts w:hint="eastAsia"/>
        </w:rPr>
        <w:t>三级标题</w:t>
      </w:r>
      <w:bookmarkEnd w:id="6"/>
    </w:p>
    <w:p w14:paraId="5AFBED9B" w14:textId="77777777" w:rsidR="008E6B37" w:rsidRDefault="00FD6C09" w:rsidP="003A19B8">
      <w:pPr>
        <w:pStyle w:val="1"/>
      </w:pPr>
      <w:bookmarkStart w:id="7" w:name="_Toc483468898"/>
      <w:r w:rsidRPr="003A19B8">
        <w:rPr>
          <w:rFonts w:hint="eastAsia"/>
        </w:rPr>
        <w:t>一级标题</w:t>
      </w:r>
      <w:bookmarkEnd w:id="7"/>
    </w:p>
    <w:p w14:paraId="0DD7370B" w14:textId="77777777" w:rsidR="003A19B8" w:rsidRDefault="003A19B8" w:rsidP="003A19B8">
      <w:pPr>
        <w:pStyle w:val="2"/>
      </w:pPr>
      <w:bookmarkStart w:id="8" w:name="_Toc483468899"/>
      <w:r>
        <w:rPr>
          <w:rFonts w:hint="eastAsia"/>
        </w:rPr>
        <w:t>二级标题</w:t>
      </w:r>
      <w:bookmarkEnd w:id="8"/>
    </w:p>
    <w:p w14:paraId="14674B69" w14:textId="2F65CD46" w:rsidR="003A19B8" w:rsidRDefault="003A19B8" w:rsidP="00CF5DE5">
      <w:pPr>
        <w:pStyle w:val="3"/>
      </w:pPr>
      <w:bookmarkStart w:id="9" w:name="_Toc483468900"/>
      <w:r w:rsidRPr="00CF5DE5">
        <w:rPr>
          <w:rFonts w:hint="eastAsia"/>
        </w:rPr>
        <w:t>三级标题</w:t>
      </w:r>
      <w:bookmarkEnd w:id="9"/>
    </w:p>
    <w:p w14:paraId="6F80B777" w14:textId="77777777" w:rsidR="00AE307A" w:rsidRPr="00AE307A" w:rsidRDefault="00AE307A" w:rsidP="00AE307A">
      <w:pPr>
        <w:rPr>
          <w:rFonts w:hint="eastAsia"/>
        </w:rPr>
      </w:pPr>
    </w:p>
    <w:p w14:paraId="59C4A747" w14:textId="77777777" w:rsidR="003A19B8" w:rsidRPr="003A19B8" w:rsidRDefault="003A19B8" w:rsidP="003A19B8">
      <w:pPr>
        <w:pStyle w:val="1"/>
      </w:pPr>
      <w:bookmarkStart w:id="10" w:name="_Toc483468901"/>
      <w:r>
        <w:rPr>
          <w:rFonts w:hint="eastAsia"/>
        </w:rPr>
        <w:t>一级标题</w:t>
      </w:r>
      <w:bookmarkEnd w:id="10"/>
    </w:p>
    <w:p w14:paraId="6852281B" w14:textId="77777777" w:rsidR="00535112" w:rsidRPr="00400767" w:rsidRDefault="00535112" w:rsidP="00400767">
      <w:pPr>
        <w:ind w:firstLineChars="250" w:firstLine="550"/>
        <w:jc w:val="right"/>
        <w:rPr>
          <w:bCs/>
        </w:rPr>
      </w:pPr>
    </w:p>
    <w:sectPr w:rsidR="00535112" w:rsidRPr="00400767" w:rsidSect="00AD6D50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94FA" w14:textId="77777777" w:rsidR="00A83BC4" w:rsidRDefault="00A83BC4">
      <w:r>
        <w:separator/>
      </w:r>
    </w:p>
  </w:endnote>
  <w:endnote w:type="continuationSeparator" w:id="0">
    <w:p w14:paraId="7FCFB5CB" w14:textId="77777777" w:rsidR="00A83BC4" w:rsidRDefault="00A8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哥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51D1" w14:textId="77777777" w:rsidR="00D702EC" w:rsidRDefault="0003077D" w:rsidP="00EF520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702EC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069060" w14:textId="77777777" w:rsidR="00D702EC" w:rsidRDefault="00D702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D702EC" w14:paraId="14220CF0" w14:textId="77777777">
      <w:tc>
        <w:tcPr>
          <w:tcW w:w="1188" w:type="dxa"/>
        </w:tcPr>
        <w:p w14:paraId="4538DF03" w14:textId="2156C76E" w:rsidR="00D702EC" w:rsidRPr="00940247" w:rsidRDefault="0003077D" w:rsidP="000E1F1F">
          <w:pPr>
            <w:pStyle w:val="a5"/>
          </w:pPr>
          <w:r w:rsidRPr="00940247">
            <w:fldChar w:fldCharType="begin"/>
          </w:r>
          <w:r w:rsidR="00D702EC" w:rsidRPr="00940247">
            <w:instrText xml:space="preserve"> DATE \@ "yyyy-M-d" </w:instrText>
          </w:r>
          <w:r w:rsidRPr="00940247">
            <w:fldChar w:fldCharType="separate"/>
          </w:r>
          <w:r w:rsidR="00AE307A">
            <w:rPr>
              <w:noProof/>
            </w:rPr>
            <w:t>2023-2-27</w:t>
          </w:r>
          <w:r w:rsidRPr="00940247">
            <w:fldChar w:fldCharType="end"/>
          </w:r>
        </w:p>
      </w:tc>
      <w:tc>
        <w:tcPr>
          <w:tcW w:w="5220" w:type="dxa"/>
        </w:tcPr>
        <w:p w14:paraId="31D040B8" w14:textId="77777777" w:rsidR="00D702EC" w:rsidRPr="00940247" w:rsidRDefault="00DE02EF" w:rsidP="000E1F1F">
          <w:pPr>
            <w:pStyle w:val="a5"/>
            <w:jc w:val="center"/>
          </w:pPr>
          <w:r>
            <w:rPr>
              <w:rFonts w:hint="eastAsia"/>
            </w:rPr>
            <w:t>内部公开，</w:t>
          </w:r>
          <w:r w:rsidR="00D702EC" w:rsidRPr="00940247">
            <w:rPr>
              <w:rFonts w:hint="eastAsia"/>
            </w:rPr>
            <w:t>未经许可不得扩散</w:t>
          </w:r>
        </w:p>
      </w:tc>
      <w:tc>
        <w:tcPr>
          <w:tcW w:w="1980" w:type="dxa"/>
        </w:tcPr>
        <w:p w14:paraId="1D4FA963" w14:textId="77777777" w:rsidR="00D702EC" w:rsidRPr="00940247" w:rsidRDefault="00D702EC" w:rsidP="000A367E">
          <w:pPr>
            <w:pStyle w:val="a5"/>
            <w:jc w:val="right"/>
          </w:pPr>
          <w:r w:rsidRPr="00940247">
            <w:rPr>
              <w:rFonts w:hint="eastAsia"/>
            </w:rPr>
            <w:t>第</w:t>
          </w:r>
          <w:r w:rsidR="0003077D" w:rsidRPr="00940247">
            <w:fldChar w:fldCharType="begin"/>
          </w:r>
          <w:r w:rsidRPr="00940247">
            <w:instrText>PAGE</w:instrText>
          </w:r>
          <w:r w:rsidR="0003077D" w:rsidRPr="00940247">
            <w:fldChar w:fldCharType="separate"/>
          </w:r>
          <w:r w:rsidR="00C9575F">
            <w:rPr>
              <w:noProof/>
            </w:rPr>
            <w:t>2</w:t>
          </w:r>
          <w:r w:rsidR="0003077D" w:rsidRPr="00940247">
            <w:fldChar w:fldCharType="end"/>
          </w:r>
          <w:r w:rsidRPr="00940247">
            <w:rPr>
              <w:rFonts w:hint="eastAsia"/>
            </w:rPr>
            <w:t>页</w:t>
          </w:r>
          <w:r w:rsidRPr="00940247">
            <w:t xml:space="preserve">, </w:t>
          </w:r>
          <w:r w:rsidRPr="00940247">
            <w:rPr>
              <w:rFonts w:hint="eastAsia"/>
            </w:rPr>
            <w:t>共</w:t>
          </w:r>
          <w:fldSimple w:instr=" NUMPAGES  \* Arabic  \* MERGEFORMAT ">
            <w:r w:rsidR="00C9575F">
              <w:rPr>
                <w:noProof/>
              </w:rPr>
              <w:t>4</w:t>
            </w:r>
          </w:fldSimple>
          <w:r w:rsidRPr="00940247">
            <w:rPr>
              <w:rFonts w:hint="eastAsia"/>
            </w:rPr>
            <w:t>页</w:t>
          </w:r>
        </w:p>
      </w:tc>
    </w:tr>
  </w:tbl>
  <w:p w14:paraId="79572215" w14:textId="77777777" w:rsidR="00D702EC" w:rsidRDefault="00D702EC" w:rsidP="0072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2148E" w14:textId="77777777" w:rsidR="00A83BC4" w:rsidRDefault="00A83BC4">
      <w:r>
        <w:separator/>
      </w:r>
    </w:p>
  </w:footnote>
  <w:footnote w:type="continuationSeparator" w:id="0">
    <w:p w14:paraId="38E1C8B2" w14:textId="77777777" w:rsidR="00A83BC4" w:rsidRDefault="00A83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42"/>
      <w:gridCol w:w="5464"/>
      <w:gridCol w:w="1980"/>
    </w:tblGrid>
    <w:tr w:rsidR="001031AA" w:rsidRPr="00C0122E" w14:paraId="23BAA942" w14:textId="77777777" w:rsidTr="00B861BD">
      <w:trPr>
        <w:cantSplit/>
        <w:trHeight w:hRule="exact" w:val="668"/>
      </w:trPr>
      <w:tc>
        <w:tcPr>
          <w:tcW w:w="2042" w:type="dxa"/>
        </w:tcPr>
        <w:p w14:paraId="641E7D42" w14:textId="41178360" w:rsidR="001031AA" w:rsidRPr="007C572A" w:rsidRDefault="002604F5" w:rsidP="00B861BD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8380B68" wp14:editId="05EBC981">
                <wp:extent cx="552735" cy="178978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922" cy="183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00B8470B" w14:textId="7A2A0CFE" w:rsidR="001031AA" w:rsidRPr="001031AA" w:rsidRDefault="00887251" w:rsidP="00B861BD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</w:t>
          </w:r>
          <w:r w:rsidR="002604F5">
            <w:rPr>
              <w:rFonts w:hint="eastAsia"/>
            </w:rPr>
            <w:t>教育</w:t>
          </w:r>
          <w:r w:rsidR="00CF6103">
            <w:rPr>
              <w:rFonts w:hint="eastAsia"/>
            </w:rPr>
            <w:t xml:space="preserve"> XXX</w:t>
          </w:r>
          <w:r w:rsidR="00CF6103">
            <w:rPr>
              <w:rFonts w:hint="eastAsia"/>
            </w:rPr>
            <w:t>文档</w:t>
          </w:r>
        </w:p>
      </w:tc>
      <w:tc>
        <w:tcPr>
          <w:tcW w:w="1980" w:type="dxa"/>
          <w:vAlign w:val="bottom"/>
        </w:tcPr>
        <w:p w14:paraId="388A10FE" w14:textId="77777777" w:rsidR="001031AA" w:rsidRPr="001031AA" w:rsidRDefault="001031AA" w:rsidP="00D363EA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4AFC04C5" w14:textId="77777777" w:rsidR="00D702EC" w:rsidRPr="00C0122E" w:rsidRDefault="00D702EC" w:rsidP="008C0D6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EF4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117F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AD24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4275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A394F6F"/>
    <w:multiLevelType w:val="hybridMultilevel"/>
    <w:tmpl w:val="3BACA0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D43AE0"/>
    <w:multiLevelType w:val="hybridMultilevel"/>
    <w:tmpl w:val="B89243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A47F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0341BAB"/>
    <w:multiLevelType w:val="hybridMultilevel"/>
    <w:tmpl w:val="2A681D84"/>
    <w:lvl w:ilvl="0" w:tplc="A6B4C2AA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6A3D7E"/>
    <w:multiLevelType w:val="hybridMultilevel"/>
    <w:tmpl w:val="8D547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549B00">
      <w:start w:val="1"/>
      <w:numFmt w:val="decimal"/>
      <w:lvlText w:val="%2、"/>
      <w:lvlJc w:val="left"/>
      <w:pPr>
        <w:ind w:left="1155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C80E3E"/>
    <w:multiLevelType w:val="hybridMultilevel"/>
    <w:tmpl w:val="249AB3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BB00DA"/>
    <w:multiLevelType w:val="hybridMultilevel"/>
    <w:tmpl w:val="B57A77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593976"/>
    <w:multiLevelType w:val="hybridMultilevel"/>
    <w:tmpl w:val="CC347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276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07503987">
    <w:abstractNumId w:val="9"/>
  </w:num>
  <w:num w:numId="2" w16cid:durableId="1247308059">
    <w:abstractNumId w:val="6"/>
  </w:num>
  <w:num w:numId="3" w16cid:durableId="482157595">
    <w:abstractNumId w:val="11"/>
  </w:num>
  <w:num w:numId="4" w16cid:durableId="1768189572">
    <w:abstractNumId w:val="0"/>
  </w:num>
  <w:num w:numId="5" w16cid:durableId="1334843195">
    <w:abstractNumId w:val="12"/>
  </w:num>
  <w:num w:numId="6" w16cid:durableId="89082924">
    <w:abstractNumId w:val="10"/>
  </w:num>
  <w:num w:numId="7" w16cid:durableId="1861696037">
    <w:abstractNumId w:val="1"/>
  </w:num>
  <w:num w:numId="8" w16cid:durableId="1715999615">
    <w:abstractNumId w:val="5"/>
  </w:num>
  <w:num w:numId="9" w16cid:durableId="1492406503">
    <w:abstractNumId w:val="4"/>
  </w:num>
  <w:num w:numId="10" w16cid:durableId="1742367330">
    <w:abstractNumId w:val="2"/>
  </w:num>
  <w:num w:numId="11" w16cid:durableId="338001591">
    <w:abstractNumId w:val="7"/>
  </w:num>
  <w:num w:numId="12" w16cid:durableId="1704480309">
    <w:abstractNumId w:val="13"/>
  </w:num>
  <w:num w:numId="13" w16cid:durableId="1176456096">
    <w:abstractNumId w:val="13"/>
    <w:lvlOverride w:ilvl="0">
      <w:startOverride w:val="1"/>
    </w:lvlOverride>
  </w:num>
  <w:num w:numId="14" w16cid:durableId="890921357">
    <w:abstractNumId w:val="8"/>
  </w:num>
  <w:num w:numId="15" w16cid:durableId="290940297">
    <w:abstractNumId w:val="3"/>
  </w:num>
  <w:num w:numId="16" w16cid:durableId="330914291">
    <w:abstractNumId w:val="3"/>
  </w:num>
  <w:num w:numId="17" w16cid:durableId="437525112">
    <w:abstractNumId w:val="3"/>
  </w:num>
  <w:num w:numId="18" w16cid:durableId="1069419222">
    <w:abstractNumId w:val="3"/>
  </w:num>
  <w:num w:numId="19" w16cid:durableId="1834029050">
    <w:abstractNumId w:val="3"/>
  </w:num>
  <w:num w:numId="20" w16cid:durableId="791872454">
    <w:abstractNumId w:val="3"/>
  </w:num>
  <w:num w:numId="21" w16cid:durableId="197092025">
    <w:abstractNumId w:val="3"/>
  </w:num>
  <w:num w:numId="22" w16cid:durableId="1847361388">
    <w:abstractNumId w:val="3"/>
  </w:num>
  <w:num w:numId="23" w16cid:durableId="1235048765">
    <w:abstractNumId w:val="3"/>
  </w:num>
  <w:num w:numId="24" w16cid:durableId="198688616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F5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04F5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0D94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97E39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579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3BC4"/>
    <w:rsid w:val="00A846A2"/>
    <w:rsid w:val="00A85AC8"/>
    <w:rsid w:val="00A85CB9"/>
    <w:rsid w:val="00A90820"/>
    <w:rsid w:val="00A91034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307A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575F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98761"/>
  <w15:docId w15:val="{D677C195-F3AA-4B21-ABD5-A0EC787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67520"/>
  </w:style>
  <w:style w:type="paragraph" w:styleId="1">
    <w:name w:val="heading 1"/>
    <w:basedOn w:val="a"/>
    <w:next w:val="a"/>
    <w:link w:val="10"/>
    <w:uiPriority w:val="9"/>
    <w:qFormat/>
    <w:rsid w:val="00867520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DE5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F5DE5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F5DE5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52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52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52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52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52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rsid w:val="00FB6EAA"/>
    <w:rPr>
      <w:sz w:val="24"/>
    </w:rPr>
  </w:style>
  <w:style w:type="paragraph" w:customStyle="1" w:styleId="11">
    <w:name w:val="缺省文本:1"/>
    <w:basedOn w:val="a"/>
    <w:rsid w:val="00FB6EAA"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rsid w:val="00786DE2"/>
    <w:rPr>
      <w:sz w:val="24"/>
    </w:rPr>
  </w:style>
  <w:style w:type="paragraph" w:styleId="a4">
    <w:name w:val="Date"/>
    <w:basedOn w:val="a"/>
    <w:next w:val="a"/>
    <w:rsid w:val="00EF520A"/>
    <w:pPr>
      <w:ind w:leftChars="2500" w:left="100"/>
    </w:pPr>
  </w:style>
  <w:style w:type="paragraph" w:styleId="a5">
    <w:name w:val="footer"/>
    <w:basedOn w:val="a"/>
    <w:rsid w:val="00EF52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F520A"/>
  </w:style>
  <w:style w:type="paragraph" w:styleId="a7">
    <w:name w:val="Title"/>
    <w:basedOn w:val="a"/>
    <w:next w:val="a"/>
    <w:link w:val="a8"/>
    <w:uiPriority w:val="10"/>
    <w:qFormat/>
    <w:rsid w:val="008675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9">
    <w:name w:val="header"/>
    <w:basedOn w:val="a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图样式"/>
    <w:basedOn w:val="a"/>
    <w:rsid w:val="00723F38"/>
    <w:pPr>
      <w:keepNext/>
      <w:spacing w:before="80" w:after="80"/>
      <w:jc w:val="center"/>
    </w:pPr>
    <w:rPr>
      <w:szCs w:val="20"/>
    </w:rPr>
  </w:style>
  <w:style w:type="paragraph" w:customStyle="1" w:styleId="ab">
    <w:name w:val="文档标题"/>
    <w:basedOn w:val="a"/>
    <w:rsid w:val="00C0122E"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c">
    <w:name w:val="È±Ê¡ÎÄ±¾"/>
    <w:basedOn w:val="a"/>
    <w:rsid w:val="00C0122E"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Balloon Text"/>
    <w:basedOn w:val="a"/>
    <w:semiHidden/>
    <w:rsid w:val="00FE4634"/>
    <w:rPr>
      <w:sz w:val="18"/>
      <w:szCs w:val="18"/>
    </w:rPr>
  </w:style>
  <w:style w:type="table" w:styleId="ae">
    <w:name w:val="Table Grid"/>
    <w:basedOn w:val="a1"/>
    <w:rsid w:val="00141043"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rsid w:val="00940247"/>
  </w:style>
  <w:style w:type="character" w:styleId="af">
    <w:name w:val="Hyperlink"/>
    <w:basedOn w:val="a0"/>
    <w:uiPriority w:val="99"/>
    <w:rsid w:val="00940247"/>
    <w:rPr>
      <w:color w:val="0000FF"/>
      <w:u w:val="single"/>
    </w:rPr>
  </w:style>
  <w:style w:type="paragraph" w:customStyle="1" w:styleId="w">
    <w:name w:val=":w"/>
    <w:basedOn w:val="a"/>
    <w:rsid w:val="00047AFB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rsid w:val="00047AFB"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rsid w:val="00535E1E"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0">
    <w:name w:val="List Paragraph"/>
    <w:basedOn w:val="a"/>
    <w:uiPriority w:val="34"/>
    <w:qFormat/>
    <w:rsid w:val="00605FC4"/>
    <w:pPr>
      <w:ind w:firstLineChars="200" w:firstLine="420"/>
    </w:pPr>
  </w:style>
  <w:style w:type="paragraph" w:styleId="af1">
    <w:name w:val="Document Map"/>
    <w:basedOn w:val="a"/>
    <w:link w:val="af2"/>
    <w:rsid w:val="0066191C"/>
    <w:rPr>
      <w:sz w:val="18"/>
      <w:szCs w:val="18"/>
    </w:rPr>
  </w:style>
  <w:style w:type="character" w:customStyle="1" w:styleId="af2">
    <w:name w:val="文档结构图 字符"/>
    <w:basedOn w:val="a0"/>
    <w:link w:val="af1"/>
    <w:rsid w:val="0066191C"/>
    <w:rPr>
      <w:rFonts w:ascii="宋体" w:cs="宋体"/>
      <w:color w:val="0000FF"/>
      <w:sz w:val="18"/>
      <w:szCs w:val="18"/>
    </w:rPr>
  </w:style>
  <w:style w:type="paragraph" w:customStyle="1" w:styleId="af3">
    <w:name w:val="封面表格文本"/>
    <w:basedOn w:val="a"/>
    <w:autoRedefine/>
    <w:rsid w:val="003B73F1"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86752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D6C09"/>
    <w:pPr>
      <w:ind w:leftChars="200" w:left="420"/>
    </w:pPr>
  </w:style>
  <w:style w:type="character" w:customStyle="1" w:styleId="10">
    <w:name w:val="标题 1 字符"/>
    <w:basedOn w:val="a0"/>
    <w:link w:val="1"/>
    <w:uiPriority w:val="9"/>
    <w:rsid w:val="008675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F5DE5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rsid w:val="00CF5DE5"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rsid w:val="00CF5DE5"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52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86752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67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675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86752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8">
    <w:name w:val="标题 字符"/>
    <w:basedOn w:val="a0"/>
    <w:link w:val="a7"/>
    <w:uiPriority w:val="10"/>
    <w:rsid w:val="0086752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86752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6">
    <w:name w:val="副标题 字符"/>
    <w:basedOn w:val="a0"/>
    <w:link w:val="af5"/>
    <w:uiPriority w:val="11"/>
    <w:rsid w:val="00867520"/>
    <w:rPr>
      <w:color w:val="5A5A5A" w:themeColor="text1" w:themeTint="A5"/>
      <w:spacing w:val="10"/>
    </w:rPr>
  </w:style>
  <w:style w:type="character" w:styleId="af7">
    <w:name w:val="Strong"/>
    <w:basedOn w:val="a0"/>
    <w:uiPriority w:val="22"/>
    <w:qFormat/>
    <w:rsid w:val="00867520"/>
    <w:rPr>
      <w:b/>
      <w:bCs/>
      <w:color w:val="000000" w:themeColor="text1"/>
    </w:rPr>
  </w:style>
  <w:style w:type="character" w:styleId="af8">
    <w:name w:val="Emphasis"/>
    <w:basedOn w:val="a0"/>
    <w:uiPriority w:val="20"/>
    <w:qFormat/>
    <w:rsid w:val="00867520"/>
    <w:rPr>
      <w:i/>
      <w:iCs/>
      <w:color w:val="auto"/>
    </w:rPr>
  </w:style>
  <w:style w:type="paragraph" w:styleId="af9">
    <w:name w:val="No Spacing"/>
    <w:uiPriority w:val="1"/>
    <w:qFormat/>
    <w:rsid w:val="00867520"/>
    <w:pPr>
      <w:spacing w:after="0" w:line="240" w:lineRule="auto"/>
    </w:pPr>
  </w:style>
  <w:style w:type="paragraph" w:styleId="afa">
    <w:name w:val="Quote"/>
    <w:basedOn w:val="a"/>
    <w:next w:val="a"/>
    <w:link w:val="afb"/>
    <w:uiPriority w:val="29"/>
    <w:qFormat/>
    <w:rsid w:val="0086752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867520"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rsid w:val="0086752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rsid w:val="00867520"/>
    <w:rPr>
      <w:color w:val="000000" w:themeColor="text1"/>
      <w:shd w:val="clear" w:color="auto" w:fill="F2F2F2" w:themeFill="background1" w:themeFillShade="F2"/>
    </w:rPr>
  </w:style>
  <w:style w:type="character" w:styleId="afe">
    <w:name w:val="Subtle Emphasis"/>
    <w:basedOn w:val="a0"/>
    <w:uiPriority w:val="19"/>
    <w:qFormat/>
    <w:rsid w:val="00867520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867520"/>
    <w:rPr>
      <w:b/>
      <w:bCs/>
      <w:i/>
      <w:iCs/>
      <w:caps/>
    </w:rPr>
  </w:style>
  <w:style w:type="character" w:styleId="aff0">
    <w:name w:val="Subtle Reference"/>
    <w:basedOn w:val="a0"/>
    <w:uiPriority w:val="31"/>
    <w:qFormat/>
    <w:rsid w:val="00867520"/>
    <w:rPr>
      <w:smallCaps/>
      <w:color w:val="404040" w:themeColor="text1" w:themeTint="BF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867520"/>
    <w:rPr>
      <w:b/>
      <w:bCs/>
      <w:smallCaps/>
      <w:u w:val="single"/>
    </w:rPr>
  </w:style>
  <w:style w:type="character" w:styleId="aff2">
    <w:name w:val="Book Title"/>
    <w:basedOn w:val="a0"/>
    <w:uiPriority w:val="33"/>
    <w:qFormat/>
    <w:rsid w:val="00867520"/>
    <w:rPr>
      <w:b w:val="0"/>
      <w:bCs w:val="0"/>
      <w:smallCaps/>
      <w:spacing w:val="5"/>
    </w:rPr>
  </w:style>
  <w:style w:type="paragraph" w:styleId="TOC3">
    <w:name w:val="toc 3"/>
    <w:basedOn w:val="a"/>
    <w:next w:val="a"/>
    <w:autoRedefine/>
    <w:uiPriority w:val="39"/>
    <w:unhideWhenUsed/>
    <w:rsid w:val="00CF5D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6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3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05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ZLIT\icollege-cuit\trunk\doc\05.&#25991;&#26723;&#27169;&#26495;\&#27827;&#21335;&#24072;&#33539;&#22823;&#23398;_XXX&#29677;X&#32452;XXX_&#36890;&#29992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233-9798-49BC-B9A4-B38E853F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河南师范大学_XXX班X组XXX_通用文档模板.dotm</Template>
  <TotalTime>2</TotalTime>
  <Pages>4</Pages>
  <Words>162</Words>
  <Characters>926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Administrator</dc:creator>
  <cp:lastModifiedBy>Admin</cp:lastModifiedBy>
  <cp:revision>2</cp:revision>
  <cp:lastPrinted>2004-11-30T02:57:00Z</cp:lastPrinted>
  <dcterms:created xsi:type="dcterms:W3CDTF">2022-04-27T08:31:00Z</dcterms:created>
  <dcterms:modified xsi:type="dcterms:W3CDTF">2023-02-27T08:04:00Z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</Properties>
</file>